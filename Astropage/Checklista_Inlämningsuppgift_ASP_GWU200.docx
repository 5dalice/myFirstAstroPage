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CF95" w14:textId="631F516A" w:rsidR="005C07E1" w:rsidRDefault="00704BEA" w:rsidP="00C03CC7">
      <w:pPr>
        <w:pStyle w:val="Rubrik1"/>
        <w:rPr>
          <w:lang w:val="sv-SE"/>
        </w:rPr>
      </w:pPr>
      <w:r>
        <w:rPr>
          <w:lang w:val="sv-SE"/>
        </w:rPr>
        <w:t>Checklista i</w:t>
      </w:r>
      <w:r w:rsidR="00C03CC7">
        <w:rPr>
          <w:lang w:val="sv-SE"/>
        </w:rPr>
        <w:t xml:space="preserve">nlämningsuppgift </w:t>
      </w:r>
      <w:r w:rsidR="002C0F08">
        <w:rPr>
          <w:lang w:val="sv-SE"/>
        </w:rPr>
        <w:t>GWU200</w:t>
      </w:r>
    </w:p>
    <w:p w14:paraId="22B8CF96" w14:textId="2F03C93A" w:rsidR="00D4706C" w:rsidRDefault="00D4706C" w:rsidP="00D4706C">
      <w:pPr>
        <w:rPr>
          <w:lang w:val="sv-SE"/>
        </w:rPr>
      </w:pPr>
      <w:r>
        <w:rPr>
          <w:lang w:val="sv-SE"/>
        </w:rPr>
        <w:t xml:space="preserve">Lämna in: </w:t>
      </w:r>
    </w:p>
    <w:p w14:paraId="22B8CF9B" w14:textId="319F6BBD" w:rsidR="000D74BF" w:rsidRPr="00A80AA4" w:rsidRDefault="00EE12A8" w:rsidP="006B40D0">
      <w:pPr>
        <w:pStyle w:val="Liststycke"/>
        <w:numPr>
          <w:ilvl w:val="0"/>
          <w:numId w:val="15"/>
        </w:numPr>
        <w:spacing w:after="160" w:line="259" w:lineRule="auto"/>
        <w:rPr>
          <w:lang w:val="sv-SE"/>
        </w:rPr>
      </w:pPr>
      <w:r w:rsidRPr="00A80AA4">
        <w:rPr>
          <w:lang w:val="sv-SE"/>
        </w:rPr>
        <w:t xml:space="preserve">Detta dokument lämnas in </w:t>
      </w:r>
      <w:r w:rsidR="002C0F08" w:rsidRPr="00A80AA4">
        <w:rPr>
          <w:lang w:val="sv-SE"/>
        </w:rPr>
        <w:t>tillsammans med koden</w:t>
      </w:r>
      <w:r w:rsidR="00CB6CC8">
        <w:rPr>
          <w:lang w:val="sv-SE"/>
        </w:rPr>
        <w:t xml:space="preserve">. Zippa hela mappen som koden ligger i. OBS dubbellkolla att alla filer är med. </w:t>
      </w:r>
    </w:p>
    <w:p w14:paraId="50A82612" w14:textId="77777777" w:rsidR="00A42104" w:rsidRDefault="00A42104" w:rsidP="00A42104">
      <w:pPr>
        <w:pStyle w:val="Rubrik2"/>
        <w:rPr>
          <w:lang w:val="sv-SE"/>
        </w:rPr>
      </w:pPr>
      <w:r>
        <w:rPr>
          <w:lang w:val="sv-SE"/>
        </w:rPr>
        <w:t>B</w:t>
      </w:r>
      <w:r w:rsidRPr="28AA35F4">
        <w:rPr>
          <w:lang w:val="sv-SE"/>
        </w:rPr>
        <w:t xml:space="preserve">etygssättning </w:t>
      </w:r>
    </w:p>
    <w:p w14:paraId="5DC96B16" w14:textId="77777777" w:rsidR="00A42104" w:rsidRPr="002B17B7" w:rsidRDefault="00A42104" w:rsidP="00A42104">
      <w:pPr>
        <w:ind w:left="360"/>
        <w:rPr>
          <w:lang w:val="sv-SE"/>
        </w:rPr>
      </w:pPr>
      <w:r w:rsidRPr="002B17B7">
        <w:rPr>
          <w:lang w:val="sv-SE"/>
        </w:rPr>
        <w:t>Du får betyget G eller VG eller U</w:t>
      </w:r>
    </w:p>
    <w:p w14:paraId="131E1013" w14:textId="77777777" w:rsidR="00A42104" w:rsidRPr="002B17B7" w:rsidRDefault="00A42104" w:rsidP="00A42104">
      <w:pPr>
        <w:ind w:left="360"/>
        <w:rPr>
          <w:lang w:val="sv-SE"/>
        </w:rPr>
      </w:pPr>
      <w:r w:rsidRPr="002B17B7">
        <w:rPr>
          <w:b/>
          <w:bCs/>
          <w:lang w:val="sv-SE"/>
        </w:rPr>
        <w:t>För betyget G</w:t>
      </w:r>
      <w:r w:rsidRPr="002B17B7">
        <w:rPr>
          <w:lang w:val="sv-SE"/>
        </w:rPr>
        <w:t xml:space="preserve"> </w:t>
      </w:r>
    </w:p>
    <w:p w14:paraId="035B5DA8" w14:textId="77777777" w:rsidR="00A42104" w:rsidRPr="002B17B7" w:rsidRDefault="00A42104" w:rsidP="00A42104">
      <w:pPr>
        <w:pStyle w:val="Liststycke"/>
        <w:numPr>
          <w:ilvl w:val="0"/>
          <w:numId w:val="18"/>
        </w:numPr>
        <w:spacing w:before="100" w:beforeAutospacing="1" w:after="100" w:afterAutospacing="1" w:line="240" w:lineRule="auto"/>
        <w:rPr>
          <w:lang w:val="sv-SE"/>
        </w:rPr>
      </w:pPr>
      <w:r w:rsidRPr="002B17B7">
        <w:rPr>
          <w:lang w:val="sv-SE"/>
        </w:rPr>
        <w:t>Alla krav vara uppfyllda under rubriken G.</w:t>
      </w:r>
    </w:p>
    <w:p w14:paraId="6324A4B6" w14:textId="77777777" w:rsidR="00A42104" w:rsidRPr="002B17B7" w:rsidRDefault="00A42104" w:rsidP="00A42104">
      <w:pPr>
        <w:ind w:left="360"/>
        <w:rPr>
          <w:lang w:val="sv-SE"/>
        </w:rPr>
      </w:pPr>
      <w:r w:rsidRPr="002B17B7">
        <w:rPr>
          <w:b/>
          <w:bCs/>
          <w:lang w:val="sv-SE"/>
        </w:rPr>
        <w:t>För betyget VG</w:t>
      </w:r>
      <w:r w:rsidRPr="002B17B7">
        <w:rPr>
          <w:lang w:val="sv-SE"/>
        </w:rPr>
        <w:t xml:space="preserve"> </w:t>
      </w:r>
    </w:p>
    <w:p w14:paraId="0FCFBA2E" w14:textId="77777777" w:rsidR="00A42104" w:rsidRPr="002B17B7" w:rsidRDefault="00A42104" w:rsidP="00A42104">
      <w:pPr>
        <w:pStyle w:val="Liststycke"/>
        <w:numPr>
          <w:ilvl w:val="0"/>
          <w:numId w:val="18"/>
        </w:numPr>
        <w:spacing w:before="100" w:beforeAutospacing="1" w:after="100" w:afterAutospacing="1" w:line="240" w:lineRule="auto"/>
        <w:rPr>
          <w:lang w:val="sv-SE"/>
        </w:rPr>
      </w:pPr>
      <w:r w:rsidRPr="002B17B7">
        <w:rPr>
          <w:lang w:val="sv-SE"/>
        </w:rPr>
        <w:t xml:space="preserve">Alla krav för G </w:t>
      </w:r>
    </w:p>
    <w:p w14:paraId="1FE1A57E" w14:textId="77777777" w:rsidR="00B12517" w:rsidRDefault="00A42104" w:rsidP="0033033E">
      <w:pPr>
        <w:pStyle w:val="Liststycke"/>
        <w:numPr>
          <w:ilvl w:val="0"/>
          <w:numId w:val="18"/>
        </w:numPr>
        <w:spacing w:before="100" w:beforeAutospacing="1" w:after="100" w:afterAutospacing="1" w:line="240" w:lineRule="auto"/>
        <w:rPr>
          <w:lang w:val="sv-SE"/>
        </w:rPr>
      </w:pPr>
      <w:r w:rsidRPr="00B12517">
        <w:rPr>
          <w:lang w:val="sv-SE"/>
        </w:rPr>
        <w:t>Alla VG-krav</w:t>
      </w:r>
      <w:r w:rsidR="00B12517">
        <w:rPr>
          <w:lang w:val="sv-SE"/>
        </w:rPr>
        <w:br/>
      </w:r>
    </w:p>
    <w:p w14:paraId="22B8CF9C" w14:textId="422BA83B" w:rsidR="00C03CC7" w:rsidRPr="00B12517" w:rsidRDefault="00C03CC7" w:rsidP="00B12517">
      <w:pPr>
        <w:pStyle w:val="Rubrik3"/>
        <w:rPr>
          <w:lang w:val="sv-SE"/>
        </w:rPr>
      </w:pPr>
      <w:r w:rsidRPr="00B12517">
        <w:rPr>
          <w:lang w:val="sv-SE"/>
        </w:rPr>
        <w:t>Checklista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5642"/>
        <w:gridCol w:w="3069"/>
      </w:tblGrid>
      <w:tr w:rsidR="00D52B0B" w:rsidRPr="00B12517" w14:paraId="22B8CF9F" w14:textId="77777777" w:rsidTr="000D63E3">
        <w:trPr>
          <w:trHeight w:hRule="exact" w:val="547"/>
        </w:trPr>
        <w:tc>
          <w:tcPr>
            <w:tcW w:w="7792" w:type="dxa"/>
            <w:gridSpan w:val="2"/>
          </w:tcPr>
          <w:p w14:paraId="22B8CF9D" w14:textId="151356EE" w:rsidR="00D52B0B" w:rsidRPr="00345140" w:rsidRDefault="00D52B0B" w:rsidP="00345140">
            <w:pPr>
              <w:pStyle w:val="Rubrik3"/>
              <w:rPr>
                <w:lang w:val="sv-SE"/>
              </w:rPr>
            </w:pPr>
            <w:r w:rsidRPr="00345140">
              <w:rPr>
                <w:lang w:val="sv-SE"/>
              </w:rPr>
              <w:t>Moment</w:t>
            </w:r>
          </w:p>
        </w:tc>
        <w:tc>
          <w:tcPr>
            <w:tcW w:w="1669" w:type="dxa"/>
            <w:shd w:val="clear" w:color="auto" w:fill="auto"/>
          </w:tcPr>
          <w:p w14:paraId="22B8CF9E" w14:textId="3AE17F1F" w:rsidR="00D52B0B" w:rsidRPr="00384334" w:rsidRDefault="00D52B0B" w:rsidP="000D74BF">
            <w:pPr>
              <w:rPr>
                <w:b/>
                <w:highlight w:val="yellow"/>
                <w:lang w:val="sv-SE"/>
              </w:rPr>
            </w:pPr>
            <w:r w:rsidRPr="00384334">
              <w:rPr>
                <w:b/>
                <w:highlight w:val="yellow"/>
                <w:lang w:val="sv-SE"/>
              </w:rPr>
              <w:t xml:space="preserve">Fyll i </w:t>
            </w:r>
            <w:r w:rsidR="00B12517">
              <w:rPr>
                <w:b/>
                <w:highlight w:val="yellow"/>
                <w:lang w:val="sv-SE"/>
              </w:rPr>
              <w:t>alla rader nedan</w:t>
            </w:r>
          </w:p>
        </w:tc>
      </w:tr>
      <w:tr w:rsidR="00D52B0B" w:rsidRPr="00957A90" w14:paraId="362B614F" w14:textId="77777777" w:rsidTr="000D63E3">
        <w:trPr>
          <w:trHeight w:hRule="exact" w:val="269"/>
        </w:trPr>
        <w:tc>
          <w:tcPr>
            <w:tcW w:w="7792" w:type="dxa"/>
            <w:gridSpan w:val="2"/>
          </w:tcPr>
          <w:p w14:paraId="336E22AA" w14:textId="74729DF0" w:rsidR="00D52B0B" w:rsidRPr="005427CD" w:rsidRDefault="00D52B0B" w:rsidP="000D63A9">
            <w:pPr>
              <w:rPr>
                <w:lang w:val="sv-SE"/>
              </w:rPr>
            </w:pPr>
            <w:r w:rsidRPr="005427CD">
              <w:rPr>
                <w:lang w:val="sv-SE"/>
              </w:rPr>
              <w:t>Jag siktar på betyget (G eller VG):</w:t>
            </w:r>
            <w:r>
              <w:rPr>
                <w:lang w:val="sv-SE"/>
              </w:rPr>
              <w:t xml:space="preserve">  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334A85B" w14:textId="5E45F166" w:rsidR="00D52B0B" w:rsidRPr="00345140" w:rsidRDefault="009D737E" w:rsidP="000D63A9">
            <w:pPr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</w:tr>
      <w:tr w:rsidR="00FB3F1D" w:rsidRPr="00345140" w14:paraId="0406585B" w14:textId="77777777" w:rsidTr="000D63E3">
        <w:trPr>
          <w:trHeight w:hRule="exact" w:val="269"/>
        </w:trPr>
        <w:tc>
          <w:tcPr>
            <w:tcW w:w="7792" w:type="dxa"/>
            <w:gridSpan w:val="2"/>
          </w:tcPr>
          <w:p w14:paraId="2EEFE17F" w14:textId="15A27851" w:rsidR="00FB3F1D" w:rsidRPr="00345140" w:rsidRDefault="00FB3F1D" w:rsidP="006B7F7A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HTML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3AAA19A" w14:textId="77777777" w:rsidR="00FB3F1D" w:rsidRPr="00345140" w:rsidRDefault="00FB3F1D" w:rsidP="006B7F7A">
            <w:pPr>
              <w:rPr>
                <w:lang w:val="sv-SE"/>
              </w:rPr>
            </w:pPr>
          </w:p>
        </w:tc>
      </w:tr>
      <w:tr w:rsidR="00FB3F1D" w:rsidRPr="00957A90" w14:paraId="665271E6" w14:textId="77777777" w:rsidTr="002545DF">
        <w:trPr>
          <w:trHeight w:hRule="exact" w:val="780"/>
        </w:trPr>
        <w:tc>
          <w:tcPr>
            <w:tcW w:w="950" w:type="dxa"/>
          </w:tcPr>
          <w:p w14:paraId="40769026" w14:textId="77777777" w:rsidR="00FB3F1D" w:rsidRPr="005E20A8" w:rsidRDefault="00FB3F1D" w:rsidP="006B7F7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1F84CA30" w14:textId="352E85B4" w:rsidR="00FB3F1D" w:rsidRPr="00345140" w:rsidRDefault="0061359A" w:rsidP="0061359A">
            <w:pPr>
              <w:pStyle w:val="Liststycke"/>
              <w:numPr>
                <w:ilvl w:val="0"/>
                <w:numId w:val="13"/>
              </w:numPr>
              <w:rPr>
                <w:lang w:val="sv-SE"/>
              </w:rPr>
            </w:pPr>
            <w:r w:rsidRPr="0061359A">
              <w:rPr>
                <w:lang w:val="sv-SE"/>
              </w:rPr>
              <w:t>En användbar och grafiskt tilltalande design som följer din UX-specifikation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44D58BF" w14:textId="1CA487BE" w:rsidR="00FB3F1D" w:rsidRPr="00345140" w:rsidRDefault="009D737E" w:rsidP="006B7F7A">
            <w:pPr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 wp14:anchorId="6EF855FE" wp14:editId="4807E689">
                  <wp:extent cx="203200" cy="203200"/>
                  <wp:effectExtent l="0" t="0" r="6350" b="6350"/>
                  <wp:docPr id="1919708818" name="Bild 1919708818" descr="Bock med hel fyll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362829" name="Bild 1597362829" descr="Bock med hel fyllni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F1D" w:rsidRPr="00957A90" w14:paraId="4518A75F" w14:textId="77777777" w:rsidTr="002545DF">
        <w:trPr>
          <w:trHeight w:hRule="exact" w:val="425"/>
        </w:trPr>
        <w:tc>
          <w:tcPr>
            <w:tcW w:w="950" w:type="dxa"/>
          </w:tcPr>
          <w:p w14:paraId="03E86E95" w14:textId="77777777" w:rsidR="00FB3F1D" w:rsidRPr="005E20A8" w:rsidRDefault="00FB3F1D" w:rsidP="006B7F7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06E6FE6F" w14:textId="77777777" w:rsidR="00FB3F1D" w:rsidRPr="00345140" w:rsidRDefault="00FB3F1D" w:rsidP="006B7F7A">
            <w:pPr>
              <w:pStyle w:val="Liststycke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lang w:val="sv-SE"/>
              </w:rPr>
            </w:pPr>
            <w:r w:rsidRPr="00345140">
              <w:rPr>
                <w:lang w:val="sv-SE"/>
              </w:rPr>
              <w:t>CSS-mall som styr utseendet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6BB938E" w14:textId="5493BED7" w:rsidR="00FB3F1D" w:rsidRPr="00345140" w:rsidRDefault="009D737E" w:rsidP="006B7F7A">
            <w:pPr>
              <w:rPr>
                <w:lang w:val="sv-SE"/>
              </w:rPr>
            </w:pPr>
            <w:r>
              <w:rPr>
                <w:lang w:val="sv-SE"/>
              </w:rPr>
              <w:t>minStil.css</w:t>
            </w:r>
          </w:p>
        </w:tc>
      </w:tr>
      <w:tr w:rsidR="00FB3F1D" w:rsidRPr="00957A90" w14:paraId="15DAFE16" w14:textId="77777777" w:rsidTr="002545DF">
        <w:trPr>
          <w:trHeight w:hRule="exact" w:val="642"/>
        </w:trPr>
        <w:tc>
          <w:tcPr>
            <w:tcW w:w="950" w:type="dxa"/>
          </w:tcPr>
          <w:p w14:paraId="5DD9B9DB" w14:textId="26D024E0" w:rsidR="00FB3F1D" w:rsidRPr="005E20A8" w:rsidRDefault="005B4A20" w:rsidP="006B7F7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VG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551F003A" w14:textId="77777777" w:rsidR="00AF2E9C" w:rsidRPr="00AF2E9C" w:rsidRDefault="00AF2E9C" w:rsidP="00AF2E9C">
            <w:pPr>
              <w:pStyle w:val="Liststycke"/>
              <w:numPr>
                <w:ilvl w:val="0"/>
                <w:numId w:val="13"/>
              </w:numPr>
              <w:rPr>
                <w:rFonts w:cstheme="minorHAnsi"/>
                <w:lang w:val="sv-SE"/>
              </w:rPr>
            </w:pPr>
            <w:r w:rsidRPr="00AF2E9C">
              <w:rPr>
                <w:rFonts w:cstheme="minorHAnsi"/>
                <w:lang w:val="sv-SE"/>
              </w:rPr>
              <w:t>Väl utvecklad webbplats med mer avancerad design (som exempel knappar, animationer, mer avancerad css med mera)</w:t>
            </w:r>
          </w:p>
          <w:p w14:paraId="04BBF84E" w14:textId="5D605EBA" w:rsidR="00FB3F1D" w:rsidRPr="00345140" w:rsidRDefault="00FB3F1D" w:rsidP="006B7F7A">
            <w:pPr>
              <w:pStyle w:val="Liststycke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 w14:paraId="3A317179" w14:textId="77777777" w:rsidR="00FB3F1D" w:rsidRPr="00345140" w:rsidRDefault="00FB3F1D" w:rsidP="006B7F7A">
            <w:pPr>
              <w:rPr>
                <w:lang w:val="sv-SE"/>
              </w:rPr>
            </w:pPr>
          </w:p>
        </w:tc>
      </w:tr>
      <w:tr w:rsidR="00FB3F1D" w:rsidRPr="00957A90" w14:paraId="0458437B" w14:textId="77777777" w:rsidTr="002545DF">
        <w:trPr>
          <w:trHeight w:hRule="exact" w:val="613"/>
        </w:trPr>
        <w:tc>
          <w:tcPr>
            <w:tcW w:w="950" w:type="dxa"/>
          </w:tcPr>
          <w:p w14:paraId="0D523E47" w14:textId="29CAC268" w:rsidR="00FB3F1D" w:rsidRPr="005E20A8" w:rsidRDefault="00AC2C9A" w:rsidP="006B7F7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VG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272BEAAF" w14:textId="5C5B5CAA" w:rsidR="00FB3F1D" w:rsidRPr="00345140" w:rsidRDefault="00AC2C9A" w:rsidP="006B7F7A">
            <w:pPr>
              <w:pStyle w:val="Liststycke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Göra sidorna responsiva så att de automatiskt anpassar sig till minst 2 olika upplösningar.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AD6FA96" w14:textId="77777777" w:rsidR="00FB3F1D" w:rsidRPr="00345140" w:rsidRDefault="00FB3F1D" w:rsidP="006B7F7A">
            <w:pPr>
              <w:rPr>
                <w:lang w:val="sv-SE"/>
              </w:rPr>
            </w:pPr>
          </w:p>
        </w:tc>
      </w:tr>
      <w:tr w:rsidR="00AC2C9A" w:rsidRPr="00345140" w14:paraId="531F3C48" w14:textId="77777777" w:rsidTr="000D63E3">
        <w:trPr>
          <w:trHeight w:hRule="exact" w:val="269"/>
        </w:trPr>
        <w:tc>
          <w:tcPr>
            <w:tcW w:w="7792" w:type="dxa"/>
            <w:gridSpan w:val="2"/>
          </w:tcPr>
          <w:p w14:paraId="53F3F5D0" w14:textId="3EBEB5F1" w:rsidR="00AC2C9A" w:rsidRPr="00345140" w:rsidRDefault="0007602E" w:rsidP="006B7F7A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JAVASCRIPT</w:t>
            </w:r>
            <w:r w:rsidR="003D2311">
              <w:rPr>
                <w:b/>
                <w:lang w:val="sv-SE"/>
              </w:rPr>
              <w:t xml:space="preserve"> &amp; jQuery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129FEC2" w14:textId="77777777" w:rsidR="00AC2C9A" w:rsidRPr="00345140" w:rsidRDefault="00AC2C9A" w:rsidP="006B7F7A">
            <w:pPr>
              <w:rPr>
                <w:lang w:val="sv-SE"/>
              </w:rPr>
            </w:pPr>
          </w:p>
        </w:tc>
      </w:tr>
      <w:tr w:rsidR="00AC2C9A" w:rsidRPr="00957A90" w14:paraId="06409DA6" w14:textId="77777777" w:rsidTr="009D737E">
        <w:trPr>
          <w:trHeight w:hRule="exact" w:val="790"/>
        </w:trPr>
        <w:tc>
          <w:tcPr>
            <w:tcW w:w="950" w:type="dxa"/>
          </w:tcPr>
          <w:p w14:paraId="70586DE5" w14:textId="77777777" w:rsidR="00AC2C9A" w:rsidRPr="005E20A8" w:rsidRDefault="00AC2C9A" w:rsidP="006B7F7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0B7CDEEF" w14:textId="6997CE26" w:rsidR="00AC2C9A" w:rsidRPr="00345140" w:rsidRDefault="00B0673F" w:rsidP="00B0673F">
            <w:pPr>
              <w:pStyle w:val="Liststycke"/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Skapa och skriva minst en valfri funktion med ”vanlig” JavaScript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0812A4D" w14:textId="497330B2" w:rsidR="00AC2C9A" w:rsidRPr="009D737E" w:rsidRDefault="002F0210" w:rsidP="009D737E">
            <w:pPr>
              <w:pStyle w:val="Liststycke"/>
              <w:numPr>
                <w:ilvl w:val="0"/>
                <w:numId w:val="19"/>
              </w:numPr>
              <w:rPr>
                <w:lang w:val="sv-SE"/>
              </w:rPr>
            </w:pPr>
            <w:r>
              <w:rPr>
                <w:lang w:val="sv-SE"/>
              </w:rPr>
              <w:t>date</w:t>
            </w:r>
            <w:r w:rsidR="009D737E" w:rsidRPr="009D737E">
              <w:rPr>
                <w:lang w:val="sv-SE"/>
              </w:rPr>
              <w:t>.js</w:t>
            </w:r>
          </w:p>
        </w:tc>
      </w:tr>
      <w:tr w:rsidR="00AC2C9A" w:rsidRPr="00957A90" w14:paraId="0D56AA4B" w14:textId="77777777" w:rsidTr="002545DF">
        <w:trPr>
          <w:trHeight w:hRule="exact" w:val="425"/>
        </w:trPr>
        <w:tc>
          <w:tcPr>
            <w:tcW w:w="950" w:type="dxa"/>
          </w:tcPr>
          <w:p w14:paraId="77EC9C54" w14:textId="77777777" w:rsidR="00AC2C9A" w:rsidRPr="005E20A8" w:rsidRDefault="00AC2C9A" w:rsidP="006B7F7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4B36371B" w14:textId="4E1A8C7F" w:rsidR="00AC2C9A" w:rsidRPr="00345140" w:rsidRDefault="00781DC4" w:rsidP="006B7F7A">
            <w:pPr>
              <w:pStyle w:val="Liststycke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Skapa minst en funktion som använder jQuery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9ECD28F" w14:textId="1860D5EA" w:rsidR="00AC2C9A" w:rsidRPr="009D737E" w:rsidRDefault="009D737E" w:rsidP="009D737E">
            <w:pPr>
              <w:pStyle w:val="Liststycke"/>
              <w:numPr>
                <w:ilvl w:val="0"/>
                <w:numId w:val="20"/>
              </w:numPr>
              <w:rPr>
                <w:lang w:val="sv-SE"/>
              </w:rPr>
            </w:pPr>
            <w:r w:rsidRPr="009D737E">
              <w:rPr>
                <w:lang w:val="sv-SE"/>
              </w:rPr>
              <w:t>visaMerMindreKnapp.js</w:t>
            </w:r>
          </w:p>
        </w:tc>
      </w:tr>
      <w:tr w:rsidR="00AC2C9A" w:rsidRPr="002545DF" w14:paraId="64F554AD" w14:textId="77777777" w:rsidTr="002545DF">
        <w:trPr>
          <w:trHeight w:hRule="exact" w:val="855"/>
        </w:trPr>
        <w:tc>
          <w:tcPr>
            <w:tcW w:w="950" w:type="dxa"/>
          </w:tcPr>
          <w:p w14:paraId="50CFB9EA" w14:textId="77777777" w:rsidR="00AC2C9A" w:rsidRPr="005E20A8" w:rsidRDefault="00AC2C9A" w:rsidP="006B7F7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VG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4C1C2877" w14:textId="14C904AB" w:rsidR="00AC2C9A" w:rsidRPr="00345140" w:rsidRDefault="002545DF" w:rsidP="002545DF">
            <w:pPr>
              <w:pStyle w:val="Liststycke"/>
              <w:numPr>
                <w:ilvl w:val="0"/>
                <w:numId w:val="13"/>
              </w:numPr>
              <w:rPr>
                <w:lang w:val="sv-SE"/>
              </w:rPr>
            </w:pPr>
            <w:r w:rsidRPr="002545DF">
              <w:rPr>
                <w:rFonts w:cstheme="minorHAnsi"/>
                <w:lang w:val="sv-SE"/>
              </w:rPr>
              <w:t>Använd minst fem olika jQuery funktioner som fyller en vettig funktion på sidan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F492AA1" w14:textId="77777777" w:rsidR="00AC2C9A" w:rsidRPr="00345140" w:rsidRDefault="00AC2C9A" w:rsidP="006B7F7A">
            <w:pPr>
              <w:rPr>
                <w:lang w:val="sv-SE"/>
              </w:rPr>
            </w:pPr>
          </w:p>
        </w:tc>
      </w:tr>
      <w:tr w:rsidR="00AC2C9A" w:rsidRPr="00957A90" w14:paraId="3681C633" w14:textId="77777777" w:rsidTr="002545DF">
        <w:trPr>
          <w:trHeight w:hRule="exact" w:val="613"/>
        </w:trPr>
        <w:tc>
          <w:tcPr>
            <w:tcW w:w="950" w:type="dxa"/>
          </w:tcPr>
          <w:p w14:paraId="32BE6A28" w14:textId="77777777" w:rsidR="00AC2C9A" w:rsidRPr="005E20A8" w:rsidRDefault="00AC2C9A" w:rsidP="006B7F7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VG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4DFB5D4B" w14:textId="2C7D3CF8" w:rsidR="00AC2C9A" w:rsidRPr="00345140" w:rsidRDefault="002545DF" w:rsidP="002545DF">
            <w:pPr>
              <w:pStyle w:val="Liststycke"/>
              <w:numPr>
                <w:ilvl w:val="0"/>
                <w:numId w:val="13"/>
              </w:numPr>
              <w:rPr>
                <w:lang w:val="sv-SE"/>
              </w:rPr>
            </w:pPr>
            <w:r w:rsidRPr="002545DF">
              <w:rPr>
                <w:rFonts w:cstheme="minorHAnsi"/>
                <w:lang w:val="sv-SE"/>
              </w:rPr>
              <w:t>Använda AJAX-anrop med jQuery mot din ASP webbsite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F36DB24" w14:textId="77777777" w:rsidR="00AC2C9A" w:rsidRPr="00345140" w:rsidRDefault="00AC2C9A" w:rsidP="006B7F7A">
            <w:pPr>
              <w:rPr>
                <w:lang w:val="sv-SE"/>
              </w:rPr>
            </w:pPr>
          </w:p>
        </w:tc>
      </w:tr>
      <w:tr w:rsidR="0021141D" w:rsidRPr="00345140" w14:paraId="1763431A" w14:textId="77777777" w:rsidTr="000D63E3">
        <w:trPr>
          <w:trHeight w:hRule="exact" w:val="269"/>
        </w:trPr>
        <w:tc>
          <w:tcPr>
            <w:tcW w:w="7792" w:type="dxa"/>
            <w:gridSpan w:val="2"/>
          </w:tcPr>
          <w:p w14:paraId="09F2CB91" w14:textId="1FF64FC9" w:rsidR="0021141D" w:rsidRPr="00345140" w:rsidRDefault="0021141D" w:rsidP="006B7F7A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ASP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2782D00" w14:textId="77777777" w:rsidR="0021141D" w:rsidRPr="00345140" w:rsidRDefault="0021141D" w:rsidP="006B7F7A">
            <w:pPr>
              <w:rPr>
                <w:lang w:val="sv-SE"/>
              </w:rPr>
            </w:pPr>
          </w:p>
        </w:tc>
      </w:tr>
      <w:tr w:rsidR="0021141D" w:rsidRPr="00957A90" w14:paraId="32D0EFC5" w14:textId="77777777" w:rsidTr="000D63E3">
        <w:trPr>
          <w:trHeight w:hRule="exact" w:val="425"/>
        </w:trPr>
        <w:tc>
          <w:tcPr>
            <w:tcW w:w="7792" w:type="dxa"/>
            <w:gridSpan w:val="2"/>
          </w:tcPr>
          <w:p w14:paraId="6158A0BE" w14:textId="77777777" w:rsidR="0021141D" w:rsidRDefault="0021141D" w:rsidP="006B7F7A">
            <w:pPr>
              <w:rPr>
                <w:lang w:val="sv-SE"/>
              </w:rPr>
            </w:pPr>
            <w:r>
              <w:rPr>
                <w:lang w:val="sv-SE"/>
              </w:rPr>
              <w:t xml:space="preserve">Lösenord och användare till den skyddade sidan: </w:t>
            </w:r>
          </w:p>
          <w:p w14:paraId="201B90C3" w14:textId="77777777" w:rsidR="0021141D" w:rsidRPr="00762825" w:rsidRDefault="0021141D" w:rsidP="006B7F7A">
            <w:pPr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 w14:paraId="5C8D465B" w14:textId="77777777" w:rsidR="0021141D" w:rsidRPr="00345140" w:rsidRDefault="0021141D" w:rsidP="006B7F7A">
            <w:pPr>
              <w:rPr>
                <w:lang w:val="sv-SE"/>
              </w:rPr>
            </w:pPr>
          </w:p>
        </w:tc>
      </w:tr>
      <w:tr w:rsidR="0021141D" w:rsidRPr="00957A90" w14:paraId="39FD4D75" w14:textId="77777777" w:rsidTr="002545DF">
        <w:trPr>
          <w:trHeight w:hRule="exact" w:val="425"/>
        </w:trPr>
        <w:tc>
          <w:tcPr>
            <w:tcW w:w="950" w:type="dxa"/>
          </w:tcPr>
          <w:p w14:paraId="148B22D3" w14:textId="77777777" w:rsidR="0021141D" w:rsidRPr="005E20A8" w:rsidRDefault="0021141D" w:rsidP="006B7F7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38C3AC5B" w14:textId="4052DE92" w:rsidR="0021141D" w:rsidRPr="00345140" w:rsidRDefault="00C57624" w:rsidP="00CC7E19">
            <w:pPr>
              <w:pStyle w:val="Liststycke"/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En webbplats skriven i ASP.net</w:t>
            </w:r>
            <w:r>
              <w:rPr>
                <w:rFonts w:cstheme="minorHAnsi"/>
                <w:lang w:val="sv-SE"/>
              </w:rPr>
              <w:t xml:space="preserve"> med ramverket MVC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5B7DF46" w14:textId="422C6138" w:rsidR="0021141D" w:rsidRPr="00345140" w:rsidRDefault="009D737E" w:rsidP="006B7F7A">
            <w:pPr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 wp14:anchorId="3B9A702B" wp14:editId="58595EB0">
                  <wp:extent cx="203200" cy="203200"/>
                  <wp:effectExtent l="0" t="0" r="6350" b="6350"/>
                  <wp:docPr id="1597362829" name="Bild 1" descr="Bock med hel fyll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362829" name="Bild 1597362829" descr="Bock med hel fyllni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41D" w:rsidRPr="00957A90" w14:paraId="5D2CE801" w14:textId="77777777" w:rsidTr="002545DF">
        <w:trPr>
          <w:trHeight w:hRule="exact" w:val="727"/>
        </w:trPr>
        <w:tc>
          <w:tcPr>
            <w:tcW w:w="950" w:type="dxa"/>
          </w:tcPr>
          <w:p w14:paraId="459150DA" w14:textId="77777777" w:rsidR="0021141D" w:rsidRPr="005E20A8" w:rsidRDefault="0021141D" w:rsidP="006B7F7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lastRenderedPageBreak/>
              <w:t>G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72D7A2BE" w14:textId="4A16F6C6" w:rsidR="0021141D" w:rsidRPr="00345140" w:rsidRDefault="0093072A" w:rsidP="006B7F7A">
            <w:pPr>
              <w:pStyle w:val="Liststycke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Någon del av informationen ska hämtas från en databas (</w:t>
            </w:r>
            <w:r w:rsidRPr="00585F87">
              <w:rPr>
                <w:rFonts w:cstheme="minorHAnsi"/>
                <w:b/>
                <w:lang w:val="sv-SE"/>
              </w:rPr>
              <w:t>Read</w:t>
            </w:r>
            <w:r w:rsidRPr="00585F87">
              <w:rPr>
                <w:rFonts w:cstheme="minorHAnsi"/>
                <w:lang w:val="sv-SE"/>
              </w:rPr>
              <w:t>)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58B5446" w14:textId="58535B9D" w:rsidR="0021141D" w:rsidRPr="00345140" w:rsidRDefault="009D737E" w:rsidP="006B7F7A">
            <w:pPr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 wp14:anchorId="10EE7BF1" wp14:editId="2815813A">
                  <wp:extent cx="203200" cy="203200"/>
                  <wp:effectExtent l="0" t="0" r="6350" b="6350"/>
                  <wp:docPr id="1948587161" name="Bild 1948587161" descr="Bock med hel fyll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362829" name="Bild 1597362829" descr="Bock med hel fyllni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41D" w:rsidRPr="00957A90" w14:paraId="23F07C74" w14:textId="77777777" w:rsidTr="002545DF">
        <w:trPr>
          <w:trHeight w:hRule="exact" w:val="713"/>
        </w:trPr>
        <w:tc>
          <w:tcPr>
            <w:tcW w:w="950" w:type="dxa"/>
          </w:tcPr>
          <w:p w14:paraId="32B80DFB" w14:textId="10B3871F" w:rsidR="0021141D" w:rsidRPr="005E20A8" w:rsidRDefault="00A47560" w:rsidP="006B7F7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59FD1C3E" w14:textId="376420F9" w:rsidR="0021141D" w:rsidRPr="00345140" w:rsidRDefault="00CB18B6" w:rsidP="00CB18B6">
            <w:pPr>
              <w:pStyle w:val="Liststycke"/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Man ska kunna lägga till information till databasen från en webbsida (</w:t>
            </w:r>
            <w:r w:rsidRPr="00585F87">
              <w:rPr>
                <w:rFonts w:cstheme="minorHAnsi"/>
                <w:b/>
                <w:lang w:val="sv-SE"/>
              </w:rPr>
              <w:t>Create</w:t>
            </w:r>
            <w:r w:rsidRPr="00585F87">
              <w:rPr>
                <w:rFonts w:cstheme="minorHAnsi"/>
                <w:lang w:val="sv-SE"/>
              </w:rPr>
              <w:t>)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E3149FE" w14:textId="255E6EEC" w:rsidR="0021141D" w:rsidRPr="00345140" w:rsidRDefault="009D737E" w:rsidP="006B7F7A">
            <w:pPr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 wp14:anchorId="32D218E5" wp14:editId="4111D5C5">
                  <wp:extent cx="203200" cy="203200"/>
                  <wp:effectExtent l="0" t="0" r="6350" b="6350"/>
                  <wp:docPr id="1972643917" name="Bild 1972643917" descr="Bock med hel fyll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362829" name="Bild 1597362829" descr="Bock med hel fyllni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41D" w:rsidRPr="00957A90" w14:paraId="7A49700D" w14:textId="77777777" w:rsidTr="00A265C2">
        <w:trPr>
          <w:trHeight w:hRule="exact" w:val="767"/>
        </w:trPr>
        <w:tc>
          <w:tcPr>
            <w:tcW w:w="950" w:type="dxa"/>
          </w:tcPr>
          <w:p w14:paraId="5BE32630" w14:textId="30428F64" w:rsidR="0021141D" w:rsidRPr="005E20A8" w:rsidRDefault="00A47560" w:rsidP="006B7F7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343CD42F" w14:textId="024A2E9A" w:rsidR="0021141D" w:rsidRPr="00345140" w:rsidRDefault="000A3578" w:rsidP="006B7F7A">
            <w:pPr>
              <w:pStyle w:val="Liststycke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Det ska finnas en sida som man bara når om man är inloggad</w:t>
            </w:r>
            <w:r w:rsidR="00A265C2">
              <w:rPr>
                <w:rFonts w:cstheme="minorHAnsi"/>
                <w:lang w:val="sv-SE"/>
              </w:rPr>
              <w:t xml:space="preserve"> </w:t>
            </w:r>
            <w:r w:rsidR="00A265C2" w:rsidRPr="00A265C2">
              <w:rPr>
                <w:rFonts w:cstheme="minorHAnsi"/>
                <w:lang w:val="sv-SE"/>
              </w:rPr>
              <w:t>genom att använda ASP.NET:s säkerhetsramverk</w:t>
            </w:r>
            <w:r w:rsidRPr="00585F87">
              <w:rPr>
                <w:rFonts w:cstheme="minorHAnsi"/>
                <w:lang w:val="sv-SE"/>
              </w:rPr>
              <w:t>.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CA4D343" w14:textId="230E425B" w:rsidR="0021141D" w:rsidRPr="00345140" w:rsidRDefault="009D737E" w:rsidP="006B7F7A">
            <w:pPr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 wp14:anchorId="75146776" wp14:editId="2AD201DF">
                  <wp:extent cx="203200" cy="203200"/>
                  <wp:effectExtent l="0" t="0" r="6350" b="6350"/>
                  <wp:docPr id="1111364016" name="Bild 1111364016" descr="Bock med hel fyll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362829" name="Bild 1597362829" descr="Bock med hel fyllni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41D" w:rsidRPr="00957A90" w14:paraId="7AB0C59E" w14:textId="77777777" w:rsidTr="006C3C90">
        <w:trPr>
          <w:trHeight w:hRule="exact" w:val="423"/>
        </w:trPr>
        <w:tc>
          <w:tcPr>
            <w:tcW w:w="950" w:type="dxa"/>
          </w:tcPr>
          <w:p w14:paraId="6E5CA432" w14:textId="7D2C86F6" w:rsidR="0021141D" w:rsidRPr="005E20A8" w:rsidRDefault="00A47560" w:rsidP="006B7F7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72FC7D8B" w14:textId="08A88CFF" w:rsidR="00F84F22" w:rsidRPr="00585F87" w:rsidRDefault="00F84F22" w:rsidP="00F84F22">
            <w:pPr>
              <w:pStyle w:val="Liststycke"/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rFonts w:cstheme="minorHAnsi"/>
                <w:lang w:val="sv-SE"/>
              </w:rPr>
            </w:pPr>
            <w:r w:rsidRPr="00585F87">
              <w:rPr>
                <w:rFonts w:cstheme="minorHAnsi"/>
                <w:lang w:val="sv-SE"/>
              </w:rPr>
              <w:t xml:space="preserve">Koden skall följa </w:t>
            </w:r>
            <w:r w:rsidR="00EF5A0F">
              <w:rPr>
                <w:rFonts w:cstheme="minorHAnsi"/>
                <w:lang w:val="sv-SE"/>
              </w:rPr>
              <w:t>en bra namnsättning enligt föreläsningsexempel</w:t>
            </w:r>
          </w:p>
          <w:p w14:paraId="73140D91" w14:textId="4B03FC8D" w:rsidR="0021141D" w:rsidRPr="00F84F22" w:rsidRDefault="0021141D" w:rsidP="00F84F22">
            <w:pPr>
              <w:spacing w:before="100" w:beforeAutospacing="1" w:after="100" w:afterAutospacing="1" w:line="240" w:lineRule="auto"/>
              <w:ind w:left="357"/>
              <w:rPr>
                <w:lang w:val="sv-SE"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 w14:paraId="63597A2C" w14:textId="37C060F5" w:rsidR="0021141D" w:rsidRPr="00345140" w:rsidRDefault="009D737E" w:rsidP="006B7F7A">
            <w:pPr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 wp14:anchorId="6A546B39" wp14:editId="43A249D7">
                  <wp:extent cx="203200" cy="203200"/>
                  <wp:effectExtent l="0" t="0" r="6350" b="6350"/>
                  <wp:docPr id="1553115674" name="Bild 1553115674" descr="Bock med hel fyll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362829" name="Bild 1597362829" descr="Bock med hel fyllni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F1D" w:rsidRPr="005B4A20" w14:paraId="7DDE7C84" w14:textId="77777777" w:rsidTr="002545DF">
        <w:trPr>
          <w:trHeight w:hRule="exact" w:val="425"/>
        </w:trPr>
        <w:tc>
          <w:tcPr>
            <w:tcW w:w="950" w:type="dxa"/>
          </w:tcPr>
          <w:p w14:paraId="11996141" w14:textId="441BE4FD" w:rsidR="00FB3F1D" w:rsidRPr="005E20A8" w:rsidRDefault="00A47560" w:rsidP="006B7F7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G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4434C23F" w14:textId="2485AF8E" w:rsidR="00FB3F1D" w:rsidRPr="00345140" w:rsidRDefault="00A47560" w:rsidP="006B7F7A">
            <w:pPr>
              <w:pStyle w:val="Liststycke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Webbplatsen har ett menysystem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70CB73D" w14:textId="7152CB65" w:rsidR="00FB3F1D" w:rsidRPr="00345140" w:rsidRDefault="009D737E" w:rsidP="006B7F7A">
            <w:pPr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 wp14:anchorId="1051D66F" wp14:editId="2E9C13CD">
                  <wp:extent cx="203200" cy="203200"/>
                  <wp:effectExtent l="0" t="0" r="6350" b="6350"/>
                  <wp:docPr id="3305294" name="Bild 3305294" descr="Bock med hel fyll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362829" name="Bild 1597362829" descr="Bock med hel fyllni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560" w:rsidRPr="00957A90" w14:paraId="46984342" w14:textId="77777777" w:rsidTr="002545DF">
        <w:trPr>
          <w:trHeight w:hRule="exact" w:val="706"/>
        </w:trPr>
        <w:tc>
          <w:tcPr>
            <w:tcW w:w="950" w:type="dxa"/>
          </w:tcPr>
          <w:p w14:paraId="40B7E401" w14:textId="77777777" w:rsidR="00A47560" w:rsidRPr="005E20A8" w:rsidRDefault="00A47560" w:rsidP="006B7F7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VG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69B2CAE9" w14:textId="77777777" w:rsidR="00A47560" w:rsidRPr="00345140" w:rsidRDefault="00A47560" w:rsidP="006B7F7A">
            <w:pPr>
              <w:pStyle w:val="Liststycke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Mer komplex datastruktur – databasen innehåller minst två</w:t>
            </w:r>
            <w:r w:rsidRPr="00585F87">
              <w:rPr>
                <w:rFonts w:cstheme="minorHAnsi"/>
                <w:color w:val="FF0000"/>
                <w:lang w:val="sv-SE"/>
              </w:rPr>
              <w:t xml:space="preserve"> </w:t>
            </w:r>
            <w:r w:rsidRPr="00585F87">
              <w:rPr>
                <w:rFonts w:cstheme="minorHAnsi"/>
                <w:lang w:val="sv-SE"/>
              </w:rPr>
              <w:t>tabeller sammankopplade med främmande nycklar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B1F309A" w14:textId="77777777" w:rsidR="00A47560" w:rsidRPr="00345140" w:rsidRDefault="00A47560" w:rsidP="006B7F7A">
            <w:pPr>
              <w:rPr>
                <w:lang w:val="sv-SE"/>
              </w:rPr>
            </w:pPr>
          </w:p>
        </w:tc>
      </w:tr>
      <w:tr w:rsidR="00A47560" w:rsidRPr="006C3C90" w14:paraId="5BAAEE2B" w14:textId="77777777" w:rsidTr="002545DF">
        <w:trPr>
          <w:trHeight w:hRule="exact" w:val="574"/>
        </w:trPr>
        <w:tc>
          <w:tcPr>
            <w:tcW w:w="950" w:type="dxa"/>
          </w:tcPr>
          <w:p w14:paraId="5A592779" w14:textId="77777777" w:rsidR="00A47560" w:rsidRPr="00345140" w:rsidRDefault="00A47560" w:rsidP="006B7F7A">
            <w:pPr>
              <w:ind w:left="360"/>
              <w:rPr>
                <w:lang w:val="sv-SE"/>
              </w:rPr>
            </w:pPr>
            <w:r>
              <w:rPr>
                <w:lang w:val="sv-SE"/>
              </w:rPr>
              <w:t>VG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294C2766" w14:textId="2D526EE7" w:rsidR="00A47560" w:rsidRPr="00345140" w:rsidRDefault="00A47560" w:rsidP="006B7F7A">
            <w:pPr>
              <w:numPr>
                <w:ilvl w:val="0"/>
                <w:numId w:val="14"/>
              </w:numPr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 xml:space="preserve">CRUD (Create Read </w:t>
            </w:r>
            <w:r w:rsidRPr="00585F87">
              <w:rPr>
                <w:rFonts w:cstheme="minorHAnsi"/>
                <w:b/>
                <w:lang w:val="sv-SE"/>
              </w:rPr>
              <w:t>Update Delete</w:t>
            </w:r>
            <w:r w:rsidRPr="00585F87">
              <w:rPr>
                <w:rFonts w:cstheme="minorHAnsi"/>
                <w:lang w:val="sv-SE"/>
              </w:rPr>
              <w:t xml:space="preserve">) </w:t>
            </w:r>
            <w:r w:rsidRPr="006C3C90">
              <w:rPr>
                <w:rFonts w:cstheme="minorHAnsi"/>
                <w:lang w:val="sv-SE"/>
              </w:rPr>
              <w:t xml:space="preserve">för </w:t>
            </w:r>
            <w:r w:rsidR="006C3C90" w:rsidRPr="006C3C90">
              <w:rPr>
                <w:rFonts w:cstheme="minorHAnsi"/>
                <w:lang w:val="sv-SE"/>
              </w:rPr>
              <w:t xml:space="preserve">minst </w:t>
            </w:r>
            <w:r w:rsidR="006C3C90">
              <w:rPr>
                <w:rFonts w:cstheme="minorHAnsi"/>
                <w:lang w:val="sv-SE"/>
              </w:rPr>
              <w:t>två tabeller</w:t>
            </w:r>
            <w:r w:rsidRPr="006C3C90">
              <w:rPr>
                <w:rFonts w:cstheme="minorHAnsi"/>
                <w:lang w:val="sv-SE"/>
              </w:rPr>
              <w:t xml:space="preserve"> i databasen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99030BF" w14:textId="77777777" w:rsidR="00A47560" w:rsidRPr="00345140" w:rsidRDefault="00A47560" w:rsidP="006B7F7A">
            <w:pPr>
              <w:rPr>
                <w:lang w:val="sv-SE"/>
              </w:rPr>
            </w:pPr>
          </w:p>
        </w:tc>
      </w:tr>
      <w:tr w:rsidR="00A47560" w:rsidRPr="00957A90" w14:paraId="246A9368" w14:textId="77777777" w:rsidTr="002545DF">
        <w:trPr>
          <w:trHeight w:hRule="exact" w:val="986"/>
        </w:trPr>
        <w:tc>
          <w:tcPr>
            <w:tcW w:w="950" w:type="dxa"/>
          </w:tcPr>
          <w:p w14:paraId="477FDF35" w14:textId="77777777" w:rsidR="00A47560" w:rsidRPr="005E20A8" w:rsidRDefault="00A47560" w:rsidP="006B7F7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VG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0FA2CA33" w14:textId="32B94FDD" w:rsidR="00A47560" w:rsidRPr="00E54033" w:rsidRDefault="001F6FEA" w:rsidP="001F6FEA">
            <w:pPr>
              <w:pStyle w:val="Liststycke"/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 xml:space="preserve">Du har skapat en egen </w:t>
            </w:r>
            <w:r w:rsidR="00FE48D1">
              <w:rPr>
                <w:rFonts w:cstheme="minorHAnsi"/>
                <w:lang w:val="sv-SE"/>
              </w:rPr>
              <w:t>ViewModel</w:t>
            </w:r>
            <w:r w:rsidRPr="00585F87">
              <w:rPr>
                <w:rFonts w:cstheme="minorHAnsi"/>
                <w:lang w:val="sv-SE"/>
              </w:rPr>
              <w:t xml:space="preserve"> </w:t>
            </w:r>
            <w:r w:rsidRPr="0069525C">
              <w:rPr>
                <w:rFonts w:cstheme="minorHAnsi"/>
                <w:b/>
                <w:lang w:val="sv-SE"/>
              </w:rPr>
              <w:t>utöver</w:t>
            </w:r>
            <w:r>
              <w:rPr>
                <w:rFonts w:cstheme="minorHAnsi"/>
                <w:lang w:val="sv-SE"/>
              </w:rPr>
              <w:t xml:space="preserve"> den modell som används vid inloggningen</w:t>
            </w:r>
            <w:r w:rsidRPr="00585F87">
              <w:rPr>
                <w:rFonts w:cstheme="minorHAnsi"/>
                <w:lang w:val="sv-SE"/>
              </w:rPr>
              <w:t xml:space="preserve"> som du använder för att hämta eller visa information 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333C71D" w14:textId="77777777" w:rsidR="00A47560" w:rsidRPr="00345140" w:rsidRDefault="00A47560" w:rsidP="006B7F7A">
            <w:pPr>
              <w:rPr>
                <w:lang w:val="sv-SE"/>
              </w:rPr>
            </w:pPr>
          </w:p>
        </w:tc>
      </w:tr>
      <w:tr w:rsidR="00A47560" w:rsidRPr="00957A90" w14:paraId="2FB9F0C3" w14:textId="77777777" w:rsidTr="00FE48D1">
        <w:trPr>
          <w:trHeight w:hRule="exact" w:val="851"/>
        </w:trPr>
        <w:tc>
          <w:tcPr>
            <w:tcW w:w="950" w:type="dxa"/>
          </w:tcPr>
          <w:p w14:paraId="27A5B79A" w14:textId="77777777" w:rsidR="00A47560" w:rsidRPr="005E20A8" w:rsidRDefault="00A47560" w:rsidP="006B7F7A">
            <w:pPr>
              <w:spacing w:before="100" w:beforeAutospacing="1" w:after="100" w:afterAutospacing="1" w:line="240" w:lineRule="auto"/>
              <w:ind w:left="360"/>
              <w:rPr>
                <w:lang w:val="sv-SE"/>
              </w:rPr>
            </w:pPr>
            <w:r>
              <w:rPr>
                <w:lang w:val="sv-SE"/>
              </w:rPr>
              <w:t>VG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1B8158FA" w14:textId="49AC34FA" w:rsidR="00A47560" w:rsidRPr="00345140" w:rsidRDefault="00A47560" w:rsidP="006B7F7A">
            <w:pPr>
              <w:pStyle w:val="Liststycke"/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lang w:val="sv-SE"/>
              </w:rPr>
            </w:pPr>
            <w:r w:rsidRPr="00585F87">
              <w:rPr>
                <w:rFonts w:cstheme="minorHAnsi"/>
                <w:lang w:val="sv-SE"/>
              </w:rPr>
              <w:t>Möjlighet att ladda upp och spara filer eller bilder</w:t>
            </w:r>
            <w:r w:rsidR="00FE48D1">
              <w:rPr>
                <w:rFonts w:cstheme="minorHAnsi"/>
                <w:lang w:val="sv-SE"/>
              </w:rPr>
              <w:t xml:space="preserve">. </w:t>
            </w:r>
            <w:r w:rsidR="00FE48D1" w:rsidRPr="00FE48D1">
              <w:rPr>
                <w:rFonts w:cstheme="minorHAnsi"/>
                <w:lang w:val="sv-SE"/>
              </w:rPr>
              <w:t>Ej krav men guldstjärna om du kan visa dem i en lista på sidan</w:t>
            </w:r>
            <w:r w:rsidRPr="00585F87">
              <w:rPr>
                <w:rFonts w:cstheme="minorHAnsi"/>
                <w:lang w:val="sv-SE"/>
              </w:rPr>
              <w:t xml:space="preserve"> som sedan visas i en lista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C3F33FB" w14:textId="77777777" w:rsidR="00A47560" w:rsidRPr="00345140" w:rsidRDefault="00A47560" w:rsidP="006B7F7A">
            <w:pPr>
              <w:rPr>
                <w:lang w:val="sv-SE"/>
              </w:rPr>
            </w:pPr>
          </w:p>
        </w:tc>
      </w:tr>
    </w:tbl>
    <w:p w14:paraId="22B8D01D" w14:textId="4D09E460" w:rsidR="00C03CC7" w:rsidRDefault="00C03CC7" w:rsidP="005427CD">
      <w:pPr>
        <w:pStyle w:val="Rubrik2"/>
        <w:rPr>
          <w:lang w:val="sv-SE"/>
        </w:rPr>
      </w:pPr>
    </w:p>
    <w:p w14:paraId="0F8B26E5" w14:textId="0243DE2D" w:rsidR="00DE74DB" w:rsidRDefault="00DE74DB" w:rsidP="00DE74DB">
      <w:pPr>
        <w:pStyle w:val="Rubrik2"/>
        <w:rPr>
          <w:lang w:val="sv-SE"/>
        </w:rPr>
      </w:pPr>
      <w:r>
        <w:rPr>
          <w:lang w:val="sv-SE"/>
        </w:rPr>
        <w:t xml:space="preserve">Kommentarer </w:t>
      </w:r>
    </w:p>
    <w:p w14:paraId="00AF0518" w14:textId="55632BA8" w:rsidR="00DE74DB" w:rsidRDefault="00DE74DB" w:rsidP="00DE74DB">
      <w:pPr>
        <w:rPr>
          <w:lang w:val="sv-SE"/>
        </w:rPr>
      </w:pPr>
    </w:p>
    <w:p w14:paraId="588EB6DF" w14:textId="77777777" w:rsidR="00DE74DB" w:rsidRPr="00DE74DB" w:rsidRDefault="00DE74DB" w:rsidP="00DE74DB">
      <w:pPr>
        <w:rPr>
          <w:lang w:val="sv-SE"/>
        </w:rPr>
      </w:pPr>
    </w:p>
    <w:sectPr w:rsidR="00DE74DB" w:rsidRPr="00DE74DB" w:rsidSect="00831812">
      <w:headerReference w:type="default" r:id="rId10"/>
      <w:headerReference w:type="first" r:id="rId11"/>
      <w:type w:val="continuous"/>
      <w:pgSz w:w="11907" w:h="16840" w:code="9"/>
      <w:pgMar w:top="1701" w:right="1134" w:bottom="567" w:left="1134" w:header="567" w:footer="567" w:gutter="0"/>
      <w:cols w:space="70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33959" w14:textId="77777777" w:rsidR="00634D81" w:rsidRDefault="00634D81">
      <w:r>
        <w:separator/>
      </w:r>
    </w:p>
  </w:endnote>
  <w:endnote w:type="continuationSeparator" w:id="0">
    <w:p w14:paraId="64744CF2" w14:textId="77777777" w:rsidR="00634D81" w:rsidRDefault="00634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ED26C" w14:textId="77777777" w:rsidR="00634D81" w:rsidRDefault="00634D81">
      <w:r>
        <w:separator/>
      </w:r>
    </w:p>
  </w:footnote>
  <w:footnote w:type="continuationSeparator" w:id="0">
    <w:p w14:paraId="56C84ABC" w14:textId="77777777" w:rsidR="00634D81" w:rsidRDefault="00634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D022" w14:textId="56424597" w:rsidR="00831812" w:rsidRPr="00CC2661" w:rsidRDefault="009961AB" w:rsidP="00831812">
    <w:pPr>
      <w:pStyle w:val="Sidhuvud"/>
      <w:tabs>
        <w:tab w:val="clear" w:pos="4536"/>
        <w:tab w:val="clear" w:pos="9072"/>
        <w:tab w:val="right" w:pos="9639"/>
      </w:tabs>
      <w:rPr>
        <w:rFonts w:ascii="Arial" w:hAnsi="Arial" w:cs="Arial"/>
        <w:sz w:val="20"/>
        <w:lang w:val="sv-SE"/>
      </w:rPr>
    </w:pPr>
    <w:r>
      <w:rPr>
        <w:rFonts w:ascii="Arial" w:hAnsi="Arial" w:cs="Arial"/>
        <w:noProof/>
        <w:lang w:val="sv-SE" w:eastAsia="sv-SE" w:bidi="ar-SA"/>
      </w:rPr>
      <w:drawing>
        <wp:anchor distT="0" distB="0" distL="114300" distR="114300" simplePos="0" relativeHeight="251658240" behindDoc="1" locked="0" layoutInCell="1" allowOverlap="1" wp14:anchorId="22B8D02B" wp14:editId="4A469F13">
          <wp:simplePos x="0" y="0"/>
          <wp:positionH relativeFrom="column">
            <wp:posOffset>17145</wp:posOffset>
          </wp:positionH>
          <wp:positionV relativeFrom="paragraph">
            <wp:posOffset>23495</wp:posOffset>
          </wp:positionV>
          <wp:extent cx="1428750" cy="742950"/>
          <wp:effectExtent l="0" t="0" r="0" b="0"/>
          <wp:wrapTight wrapText="bothSides">
            <wp:wrapPolygon edited="0">
              <wp:start x="0" y="0"/>
              <wp:lineTo x="0" y="21046"/>
              <wp:lineTo x="21312" y="21046"/>
              <wp:lineTo x="21312" y="0"/>
              <wp:lineTo x="0" y="0"/>
            </wp:wrapPolygon>
          </wp:wrapTight>
          <wp:docPr id="10" name="Bild 10" descr="HV_PMS 312 + sv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V_PMS 312 + sva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1812" w:rsidRPr="005C07E1">
      <w:rPr>
        <w:rStyle w:val="Sidnummer"/>
        <w:rFonts w:ascii="Arial" w:hAnsi="Arial" w:cs="Arial"/>
        <w:sz w:val="20"/>
      </w:rPr>
      <w:fldChar w:fldCharType="begin"/>
    </w:r>
    <w:r w:rsidR="00831812" w:rsidRPr="00CC2661">
      <w:rPr>
        <w:rStyle w:val="Sidnummer"/>
        <w:rFonts w:ascii="Arial" w:hAnsi="Arial" w:cs="Arial"/>
        <w:sz w:val="20"/>
        <w:lang w:val="sv-SE"/>
      </w:rPr>
      <w:instrText xml:space="preserve"> PAGE </w:instrText>
    </w:r>
    <w:r w:rsidR="00831812" w:rsidRPr="005C07E1">
      <w:rPr>
        <w:rStyle w:val="Sidnummer"/>
        <w:rFonts w:ascii="Arial" w:hAnsi="Arial" w:cs="Arial"/>
        <w:sz w:val="20"/>
      </w:rPr>
      <w:fldChar w:fldCharType="separate"/>
    </w:r>
    <w:r w:rsidR="00A550DD">
      <w:rPr>
        <w:rStyle w:val="Sidnummer"/>
        <w:rFonts w:ascii="Arial" w:hAnsi="Arial" w:cs="Arial"/>
        <w:noProof/>
        <w:sz w:val="20"/>
        <w:lang w:val="sv-SE"/>
      </w:rPr>
      <w:t>2</w:t>
    </w:r>
    <w:r w:rsidR="00831812" w:rsidRPr="005C07E1">
      <w:rPr>
        <w:rStyle w:val="Sidnummer"/>
        <w:rFonts w:ascii="Arial" w:hAnsi="Arial" w:cs="Arial"/>
        <w:sz w:val="20"/>
      </w:rPr>
      <w:fldChar w:fldCharType="end"/>
    </w:r>
    <w:r w:rsidR="00831812" w:rsidRPr="00CC2661">
      <w:rPr>
        <w:rStyle w:val="Sidnummer"/>
        <w:rFonts w:ascii="Arial" w:hAnsi="Arial" w:cs="Arial"/>
        <w:sz w:val="20"/>
        <w:lang w:val="sv-SE"/>
      </w:rPr>
      <w:t>(</w:t>
    </w:r>
    <w:r w:rsidR="00831812" w:rsidRPr="005C07E1">
      <w:rPr>
        <w:rStyle w:val="Sidnummer"/>
        <w:rFonts w:ascii="Arial" w:hAnsi="Arial" w:cs="Arial"/>
        <w:sz w:val="20"/>
      </w:rPr>
      <w:fldChar w:fldCharType="begin"/>
    </w:r>
    <w:r w:rsidR="00831812" w:rsidRPr="00CC2661">
      <w:rPr>
        <w:rStyle w:val="Sidnummer"/>
        <w:rFonts w:ascii="Arial" w:hAnsi="Arial" w:cs="Arial"/>
        <w:sz w:val="20"/>
        <w:lang w:val="sv-SE"/>
      </w:rPr>
      <w:instrText xml:space="preserve"> NUMPAGES </w:instrText>
    </w:r>
    <w:r w:rsidR="00831812" w:rsidRPr="005C07E1">
      <w:rPr>
        <w:rStyle w:val="Sidnummer"/>
        <w:rFonts w:ascii="Arial" w:hAnsi="Arial" w:cs="Arial"/>
        <w:sz w:val="20"/>
      </w:rPr>
      <w:fldChar w:fldCharType="separate"/>
    </w:r>
    <w:r w:rsidR="00A550DD">
      <w:rPr>
        <w:rStyle w:val="Sidnummer"/>
        <w:rFonts w:ascii="Arial" w:hAnsi="Arial" w:cs="Arial"/>
        <w:noProof/>
        <w:sz w:val="20"/>
        <w:lang w:val="sv-SE"/>
      </w:rPr>
      <w:t>2</w:t>
    </w:r>
    <w:r w:rsidR="00831812" w:rsidRPr="005C07E1">
      <w:rPr>
        <w:rStyle w:val="Sidnummer"/>
        <w:rFonts w:ascii="Arial" w:hAnsi="Arial" w:cs="Arial"/>
        <w:sz w:val="20"/>
      </w:rPr>
      <w:fldChar w:fldCharType="end"/>
    </w:r>
    <w:r w:rsidR="00831812" w:rsidRPr="00CC2661">
      <w:rPr>
        <w:rStyle w:val="Sidnummer"/>
        <w:rFonts w:ascii="Arial" w:hAnsi="Arial" w:cs="Arial"/>
        <w:sz w:val="20"/>
        <w:lang w:val="sv-SE"/>
      </w:rPr>
      <w:t>)</w:t>
    </w:r>
    <w:r w:rsidR="00831812" w:rsidRPr="00CC2661">
      <w:rPr>
        <w:rFonts w:ascii="Arial" w:hAnsi="Arial" w:cs="Arial"/>
        <w:sz w:val="20"/>
        <w:lang w:val="sv-SE"/>
      </w:rPr>
      <w:tab/>
    </w:r>
  </w:p>
  <w:p w14:paraId="22B8D023" w14:textId="77777777" w:rsidR="00831812" w:rsidRPr="00CC2661" w:rsidRDefault="00831812" w:rsidP="00831812">
    <w:pPr>
      <w:pStyle w:val="Sidhuvud"/>
      <w:tabs>
        <w:tab w:val="clear" w:pos="4536"/>
        <w:tab w:val="clear" w:pos="9072"/>
      </w:tabs>
      <w:rPr>
        <w:rFonts w:ascii="Arial" w:hAnsi="Arial" w:cs="Arial"/>
        <w:lang w:val="sv-SE"/>
      </w:rPr>
    </w:pPr>
  </w:p>
  <w:p w14:paraId="22B8D024" w14:textId="68862B93" w:rsidR="00831812" w:rsidRPr="00ED5CE4" w:rsidRDefault="00831812" w:rsidP="00831812">
    <w:pPr>
      <w:pStyle w:val="Sidhuvud"/>
      <w:tabs>
        <w:tab w:val="clear" w:pos="4536"/>
        <w:tab w:val="clear" w:pos="9072"/>
        <w:tab w:val="left" w:pos="4678"/>
      </w:tabs>
      <w:rPr>
        <w:rFonts w:ascii="Arial" w:hAnsi="Arial" w:cs="Arial"/>
        <w:caps/>
        <w:sz w:val="20"/>
        <w:lang w:val="sv-SE"/>
      </w:rPr>
    </w:pPr>
    <w:r w:rsidRPr="00CC2661">
      <w:rPr>
        <w:rFonts w:ascii="Arial" w:hAnsi="Arial" w:cs="Arial"/>
        <w:b/>
        <w:sz w:val="28"/>
        <w:lang w:val="sv-SE"/>
      </w:rPr>
      <w:tab/>
    </w:r>
    <w:r w:rsidRPr="00ED5CE4">
      <w:rPr>
        <w:rFonts w:ascii="Arial" w:hAnsi="Arial" w:cs="Arial"/>
        <w:sz w:val="20"/>
        <w:lang w:val="sv-SE"/>
      </w:rPr>
      <w:tab/>
    </w:r>
    <w:r w:rsidRPr="00ED5CE4">
      <w:rPr>
        <w:rFonts w:ascii="Arial" w:hAnsi="Arial" w:cs="Arial"/>
        <w:sz w:val="20"/>
        <w:lang w:val="sv-SE"/>
      </w:rPr>
      <w:tab/>
    </w:r>
  </w:p>
  <w:p w14:paraId="22B8D025" w14:textId="77777777" w:rsidR="00831812" w:rsidRPr="00ED5CE4" w:rsidRDefault="00831812" w:rsidP="00831812">
    <w:pPr>
      <w:pStyle w:val="Sidhuvud"/>
      <w:tabs>
        <w:tab w:val="clear" w:pos="4536"/>
        <w:tab w:val="clear" w:pos="9072"/>
        <w:tab w:val="right" w:pos="9639"/>
      </w:tabs>
      <w:rPr>
        <w:rFonts w:ascii="Arial" w:hAnsi="Arial" w:cs="Arial"/>
        <w:sz w:val="16"/>
        <w:u w:val="double"/>
        <w:lang w:val="sv-SE"/>
      </w:rPr>
    </w:pPr>
    <w:r w:rsidRPr="00ED5CE4">
      <w:rPr>
        <w:rFonts w:ascii="Arial" w:hAnsi="Arial" w:cs="Arial"/>
        <w:sz w:val="16"/>
        <w:u w:val="double"/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D026" w14:textId="6D00FAC3" w:rsidR="00367D57" w:rsidRPr="00CC2661" w:rsidRDefault="009961AB" w:rsidP="00FD7CCA">
    <w:pPr>
      <w:pStyle w:val="Sidhuvud"/>
      <w:tabs>
        <w:tab w:val="clear" w:pos="4536"/>
        <w:tab w:val="clear" w:pos="9072"/>
        <w:tab w:val="right" w:pos="9639"/>
      </w:tabs>
      <w:rPr>
        <w:rFonts w:ascii="Arial" w:hAnsi="Arial" w:cs="Arial"/>
        <w:sz w:val="20"/>
        <w:lang w:val="sv-SE"/>
      </w:rPr>
    </w:pPr>
    <w:r>
      <w:rPr>
        <w:rFonts w:ascii="Arial" w:hAnsi="Arial" w:cs="Arial"/>
        <w:noProof/>
        <w:lang w:val="sv-SE" w:eastAsia="sv-SE" w:bidi="ar-SA"/>
      </w:rPr>
      <w:drawing>
        <wp:anchor distT="0" distB="0" distL="114300" distR="114300" simplePos="0" relativeHeight="251657216" behindDoc="1" locked="0" layoutInCell="1" allowOverlap="1" wp14:anchorId="22B8D02C" wp14:editId="51A9752C">
          <wp:simplePos x="0" y="0"/>
          <wp:positionH relativeFrom="column">
            <wp:posOffset>17145</wp:posOffset>
          </wp:positionH>
          <wp:positionV relativeFrom="paragraph">
            <wp:posOffset>23495</wp:posOffset>
          </wp:positionV>
          <wp:extent cx="1428750" cy="742950"/>
          <wp:effectExtent l="0" t="0" r="0" b="0"/>
          <wp:wrapTight wrapText="bothSides">
            <wp:wrapPolygon edited="0">
              <wp:start x="0" y="0"/>
              <wp:lineTo x="0" y="21046"/>
              <wp:lineTo x="21312" y="21046"/>
              <wp:lineTo x="21312" y="0"/>
              <wp:lineTo x="0" y="0"/>
            </wp:wrapPolygon>
          </wp:wrapTight>
          <wp:docPr id="6" name="Bild 6" descr="HV_PMS 312 + sv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V_PMS 312 + sva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7D57" w:rsidRPr="00CC2661">
      <w:rPr>
        <w:rFonts w:ascii="Arial" w:hAnsi="Arial" w:cs="Arial"/>
        <w:lang w:val="sv-SE"/>
      </w:rPr>
      <w:tab/>
    </w:r>
    <w:r w:rsidR="00A60BF4" w:rsidRPr="005C07E1">
      <w:rPr>
        <w:rStyle w:val="Sidnummer"/>
        <w:rFonts w:ascii="Arial" w:hAnsi="Arial" w:cs="Arial"/>
        <w:sz w:val="20"/>
      </w:rPr>
      <w:fldChar w:fldCharType="begin"/>
    </w:r>
    <w:r w:rsidR="00FD7CCA" w:rsidRPr="00CC2661">
      <w:rPr>
        <w:rStyle w:val="Sidnummer"/>
        <w:rFonts w:ascii="Arial" w:hAnsi="Arial" w:cs="Arial"/>
        <w:sz w:val="20"/>
        <w:lang w:val="sv-SE"/>
      </w:rPr>
      <w:instrText xml:space="preserve"> PAGE </w:instrText>
    </w:r>
    <w:r w:rsidR="00A60BF4" w:rsidRPr="005C07E1">
      <w:rPr>
        <w:rStyle w:val="Sidnummer"/>
        <w:rFonts w:ascii="Arial" w:hAnsi="Arial" w:cs="Arial"/>
        <w:sz w:val="20"/>
      </w:rPr>
      <w:fldChar w:fldCharType="separate"/>
    </w:r>
    <w:r w:rsidR="00831812">
      <w:rPr>
        <w:rStyle w:val="Sidnummer"/>
        <w:rFonts w:ascii="Arial" w:hAnsi="Arial" w:cs="Arial"/>
        <w:noProof/>
        <w:sz w:val="20"/>
        <w:lang w:val="sv-SE"/>
      </w:rPr>
      <w:t>1</w:t>
    </w:r>
    <w:r w:rsidR="00A60BF4" w:rsidRPr="005C07E1">
      <w:rPr>
        <w:rStyle w:val="Sidnummer"/>
        <w:rFonts w:ascii="Arial" w:hAnsi="Arial" w:cs="Arial"/>
        <w:sz w:val="20"/>
      </w:rPr>
      <w:fldChar w:fldCharType="end"/>
    </w:r>
    <w:r w:rsidR="00FD7CCA" w:rsidRPr="00CC2661">
      <w:rPr>
        <w:rStyle w:val="Sidnummer"/>
        <w:rFonts w:ascii="Arial" w:hAnsi="Arial" w:cs="Arial"/>
        <w:sz w:val="20"/>
        <w:lang w:val="sv-SE"/>
      </w:rPr>
      <w:t>(</w:t>
    </w:r>
    <w:r w:rsidR="00A60BF4" w:rsidRPr="005C07E1">
      <w:rPr>
        <w:rStyle w:val="Sidnummer"/>
        <w:rFonts w:ascii="Arial" w:hAnsi="Arial" w:cs="Arial"/>
        <w:sz w:val="20"/>
      </w:rPr>
      <w:fldChar w:fldCharType="begin"/>
    </w:r>
    <w:r w:rsidR="00FD7CCA" w:rsidRPr="00CC2661">
      <w:rPr>
        <w:rStyle w:val="Sidnummer"/>
        <w:rFonts w:ascii="Arial" w:hAnsi="Arial" w:cs="Arial"/>
        <w:sz w:val="20"/>
        <w:lang w:val="sv-SE"/>
      </w:rPr>
      <w:instrText xml:space="preserve"> NUMPAGES </w:instrText>
    </w:r>
    <w:r w:rsidR="00A60BF4" w:rsidRPr="005C07E1">
      <w:rPr>
        <w:rStyle w:val="Sidnummer"/>
        <w:rFonts w:ascii="Arial" w:hAnsi="Arial" w:cs="Arial"/>
        <w:sz w:val="20"/>
      </w:rPr>
      <w:fldChar w:fldCharType="separate"/>
    </w:r>
    <w:r w:rsidR="00A550DD">
      <w:rPr>
        <w:rStyle w:val="Sidnummer"/>
        <w:rFonts w:ascii="Arial" w:hAnsi="Arial" w:cs="Arial"/>
        <w:noProof/>
        <w:sz w:val="20"/>
        <w:lang w:val="sv-SE"/>
      </w:rPr>
      <w:t>2</w:t>
    </w:r>
    <w:r w:rsidR="00A60BF4" w:rsidRPr="005C07E1">
      <w:rPr>
        <w:rStyle w:val="Sidnummer"/>
        <w:rFonts w:ascii="Arial" w:hAnsi="Arial" w:cs="Arial"/>
        <w:sz w:val="20"/>
      </w:rPr>
      <w:fldChar w:fldCharType="end"/>
    </w:r>
    <w:r w:rsidR="00FD7CCA" w:rsidRPr="00CC2661">
      <w:rPr>
        <w:rStyle w:val="Sidnummer"/>
        <w:rFonts w:ascii="Arial" w:hAnsi="Arial" w:cs="Arial"/>
        <w:sz w:val="20"/>
        <w:lang w:val="sv-SE"/>
      </w:rPr>
      <w:t>)</w:t>
    </w:r>
    <w:r w:rsidR="00367D57" w:rsidRPr="00CC2661">
      <w:rPr>
        <w:rFonts w:ascii="Arial" w:hAnsi="Arial" w:cs="Arial"/>
        <w:sz w:val="20"/>
        <w:lang w:val="sv-SE"/>
      </w:rPr>
      <w:tab/>
    </w:r>
  </w:p>
  <w:p w14:paraId="22B8D027" w14:textId="77777777" w:rsidR="00367D57" w:rsidRPr="00CC2661" w:rsidRDefault="00367D57" w:rsidP="0097055B">
    <w:pPr>
      <w:pStyle w:val="Sidhuvud"/>
      <w:tabs>
        <w:tab w:val="clear" w:pos="4536"/>
        <w:tab w:val="clear" w:pos="9072"/>
      </w:tabs>
      <w:rPr>
        <w:rFonts w:ascii="Arial" w:hAnsi="Arial" w:cs="Arial"/>
        <w:lang w:val="sv-SE"/>
      </w:rPr>
    </w:pPr>
  </w:p>
  <w:p w14:paraId="22B8D028" w14:textId="77777777" w:rsidR="00367D57" w:rsidRPr="00ED5CE4" w:rsidRDefault="0097055B" w:rsidP="00ED5CE4">
    <w:pPr>
      <w:pStyle w:val="Sidhuvud"/>
      <w:tabs>
        <w:tab w:val="clear" w:pos="4536"/>
        <w:tab w:val="clear" w:pos="9072"/>
        <w:tab w:val="left" w:pos="4678"/>
      </w:tabs>
      <w:rPr>
        <w:rFonts w:ascii="Arial" w:hAnsi="Arial" w:cs="Arial"/>
        <w:caps/>
        <w:sz w:val="20"/>
        <w:lang w:val="sv-SE"/>
      </w:rPr>
    </w:pPr>
    <w:r w:rsidRPr="00CC2661">
      <w:rPr>
        <w:rFonts w:ascii="Arial" w:hAnsi="Arial" w:cs="Arial"/>
        <w:b/>
        <w:sz w:val="28"/>
        <w:lang w:val="sv-SE"/>
      </w:rPr>
      <w:tab/>
    </w:r>
    <w:r w:rsidR="00C03CC7">
      <w:rPr>
        <w:rFonts w:ascii="Arial" w:hAnsi="Arial" w:cs="Arial"/>
        <w:sz w:val="20"/>
        <w:lang w:val="sv-SE"/>
      </w:rPr>
      <w:t>2012-09</w:t>
    </w:r>
    <w:r w:rsidR="00B87FB7" w:rsidRPr="00ED5CE4">
      <w:rPr>
        <w:rFonts w:ascii="Arial" w:hAnsi="Arial" w:cs="Arial"/>
        <w:sz w:val="20"/>
        <w:lang w:val="sv-SE"/>
      </w:rPr>
      <w:t>-</w:t>
    </w:r>
    <w:r w:rsidR="00C03CC7">
      <w:rPr>
        <w:rFonts w:ascii="Arial" w:hAnsi="Arial" w:cs="Arial"/>
        <w:sz w:val="20"/>
        <w:lang w:val="sv-SE"/>
      </w:rPr>
      <w:t>27</w:t>
    </w:r>
    <w:r w:rsidR="005C07E1" w:rsidRPr="00ED5CE4">
      <w:rPr>
        <w:rFonts w:ascii="Arial" w:hAnsi="Arial" w:cs="Arial"/>
        <w:sz w:val="20"/>
        <w:lang w:val="sv-SE"/>
      </w:rPr>
      <w:tab/>
    </w:r>
    <w:r w:rsidR="00ED5CE4" w:rsidRPr="00ED5CE4">
      <w:rPr>
        <w:rFonts w:ascii="Arial" w:hAnsi="Arial" w:cs="Arial"/>
        <w:sz w:val="20"/>
        <w:lang w:val="sv-SE"/>
      </w:rPr>
      <w:tab/>
    </w:r>
  </w:p>
  <w:p w14:paraId="22B8D029" w14:textId="77777777" w:rsidR="00367D57" w:rsidRPr="00ED5CE4" w:rsidRDefault="00FD60C2" w:rsidP="00FD7CCA">
    <w:pPr>
      <w:pStyle w:val="Sidhuvud"/>
      <w:tabs>
        <w:tab w:val="clear" w:pos="4536"/>
        <w:tab w:val="clear" w:pos="9072"/>
        <w:tab w:val="right" w:pos="9639"/>
      </w:tabs>
      <w:rPr>
        <w:rFonts w:ascii="Arial" w:hAnsi="Arial" w:cs="Arial"/>
        <w:sz w:val="16"/>
        <w:u w:val="double"/>
        <w:lang w:val="sv-SE"/>
      </w:rPr>
    </w:pPr>
    <w:r w:rsidRPr="00ED5CE4">
      <w:rPr>
        <w:rFonts w:ascii="Arial" w:hAnsi="Arial" w:cs="Arial"/>
        <w:sz w:val="16"/>
        <w:u w:val="double"/>
        <w:lang w:val="sv-SE"/>
      </w:rPr>
      <w:tab/>
    </w:r>
  </w:p>
  <w:p w14:paraId="22B8D02A" w14:textId="77777777" w:rsidR="00ED5CE4" w:rsidRPr="00CC2661" w:rsidRDefault="00ED5CE4" w:rsidP="00FD7CCA">
    <w:pPr>
      <w:pStyle w:val="Sidhuvud"/>
      <w:tabs>
        <w:tab w:val="clear" w:pos="4536"/>
        <w:tab w:val="clear" w:pos="9072"/>
        <w:tab w:val="right" w:pos="9639"/>
      </w:tabs>
      <w:rPr>
        <w:rFonts w:ascii="Arial" w:hAnsi="Arial" w:cs="Arial"/>
        <w:sz w:val="16"/>
        <w:szCs w:val="16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Bock med hel fyllning" style="width:16pt;height:1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" o:bullet="t">
        <v:imagedata r:id="rId1" o:title="" croptop="-7338f" cropbottom="-8097f" cropright="-620f"/>
      </v:shape>
    </w:pict>
  </w:numPicBullet>
  <w:abstractNum w:abstractNumId="0" w15:restartNumberingAfterBreak="0">
    <w:nsid w:val="04FD072F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D0B09BF"/>
    <w:multiLevelType w:val="hybridMultilevel"/>
    <w:tmpl w:val="08FE79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17390"/>
    <w:multiLevelType w:val="hybridMultilevel"/>
    <w:tmpl w:val="42F40C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F5434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92568CA"/>
    <w:multiLevelType w:val="hybridMultilevel"/>
    <w:tmpl w:val="1BB8D7FA"/>
    <w:lvl w:ilvl="0" w:tplc="041D0001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76CB8"/>
    <w:multiLevelType w:val="hybridMultilevel"/>
    <w:tmpl w:val="5574ABCC"/>
    <w:lvl w:ilvl="0" w:tplc="5AC475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BA57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F2C6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7AC5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FA98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D865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B05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6EE5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F401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6025D5A"/>
    <w:multiLevelType w:val="hybridMultilevel"/>
    <w:tmpl w:val="7E2837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455ED"/>
    <w:multiLevelType w:val="hybridMultilevel"/>
    <w:tmpl w:val="4394F2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103F8"/>
    <w:multiLevelType w:val="hybridMultilevel"/>
    <w:tmpl w:val="FB4A0C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B6514"/>
    <w:multiLevelType w:val="hybridMultilevel"/>
    <w:tmpl w:val="0FD0D9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52499"/>
    <w:multiLevelType w:val="hybridMultilevel"/>
    <w:tmpl w:val="DA56D7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64E6"/>
    <w:multiLevelType w:val="hybridMultilevel"/>
    <w:tmpl w:val="444A51E4"/>
    <w:lvl w:ilvl="0" w:tplc="317229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53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789C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34C6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7C23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1C6F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407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00F3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147A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D25779F"/>
    <w:multiLevelType w:val="hybridMultilevel"/>
    <w:tmpl w:val="835257A2"/>
    <w:lvl w:ilvl="0" w:tplc="CA64EC36">
      <w:numFmt w:val="bullet"/>
      <w:lvlText w:val=""/>
      <w:lvlJc w:val="left"/>
      <w:pPr>
        <w:ind w:left="717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3E493884"/>
    <w:multiLevelType w:val="hybridMultilevel"/>
    <w:tmpl w:val="B30A2B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B7413"/>
    <w:multiLevelType w:val="hybridMultilevel"/>
    <w:tmpl w:val="A1FA9E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C5DA7"/>
    <w:multiLevelType w:val="hybridMultilevel"/>
    <w:tmpl w:val="536823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90929"/>
    <w:multiLevelType w:val="singleLevel"/>
    <w:tmpl w:val="041D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0224817"/>
    <w:multiLevelType w:val="hybridMultilevel"/>
    <w:tmpl w:val="9DFC74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D45E7"/>
    <w:multiLevelType w:val="hybridMultilevel"/>
    <w:tmpl w:val="C6ECC41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066D5"/>
    <w:multiLevelType w:val="hybridMultilevel"/>
    <w:tmpl w:val="A7F055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287535">
    <w:abstractNumId w:val="16"/>
  </w:num>
  <w:num w:numId="2" w16cid:durableId="1715540299">
    <w:abstractNumId w:val="3"/>
  </w:num>
  <w:num w:numId="3" w16cid:durableId="1221213101">
    <w:abstractNumId w:val="0"/>
  </w:num>
  <w:num w:numId="4" w16cid:durableId="154535919">
    <w:abstractNumId w:val="17"/>
  </w:num>
  <w:num w:numId="5" w16cid:durableId="1153303127">
    <w:abstractNumId w:val="13"/>
  </w:num>
  <w:num w:numId="6" w16cid:durableId="393697050">
    <w:abstractNumId w:val="2"/>
  </w:num>
  <w:num w:numId="7" w16cid:durableId="2058308706">
    <w:abstractNumId w:val="18"/>
  </w:num>
  <w:num w:numId="8" w16cid:durableId="566962050">
    <w:abstractNumId w:val="10"/>
  </w:num>
  <w:num w:numId="9" w16cid:durableId="1437023608">
    <w:abstractNumId w:val="8"/>
  </w:num>
  <w:num w:numId="10" w16cid:durableId="1331105297">
    <w:abstractNumId w:val="15"/>
  </w:num>
  <w:num w:numId="11" w16cid:durableId="1632057774">
    <w:abstractNumId w:val="7"/>
  </w:num>
  <w:num w:numId="12" w16cid:durableId="1225607839">
    <w:abstractNumId w:val="14"/>
  </w:num>
  <w:num w:numId="13" w16cid:durableId="1894727696">
    <w:abstractNumId w:val="12"/>
  </w:num>
  <w:num w:numId="14" w16cid:durableId="3017328">
    <w:abstractNumId w:val="1"/>
  </w:num>
  <w:num w:numId="15" w16cid:durableId="520973203">
    <w:abstractNumId w:val="4"/>
  </w:num>
  <w:num w:numId="16" w16cid:durableId="1469594168">
    <w:abstractNumId w:val="9"/>
  </w:num>
  <w:num w:numId="17" w16cid:durableId="1805805381">
    <w:abstractNumId w:val="19"/>
  </w:num>
  <w:num w:numId="18" w16cid:durableId="2139833404">
    <w:abstractNumId w:val="6"/>
  </w:num>
  <w:num w:numId="19" w16cid:durableId="823661275">
    <w:abstractNumId w:val="11"/>
  </w:num>
  <w:num w:numId="20" w16cid:durableId="1098526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CC7"/>
    <w:rsid w:val="00003DEF"/>
    <w:rsid w:val="00027252"/>
    <w:rsid w:val="00053749"/>
    <w:rsid w:val="0007602E"/>
    <w:rsid w:val="000A3578"/>
    <w:rsid w:val="000A39C9"/>
    <w:rsid w:val="000B08FB"/>
    <w:rsid w:val="000D63A9"/>
    <w:rsid w:val="000D63E3"/>
    <w:rsid w:val="000D74BF"/>
    <w:rsid w:val="001243EA"/>
    <w:rsid w:val="0015360F"/>
    <w:rsid w:val="001552C6"/>
    <w:rsid w:val="0016782B"/>
    <w:rsid w:val="00181182"/>
    <w:rsid w:val="001A00D2"/>
    <w:rsid w:val="001C3C3C"/>
    <w:rsid w:val="001D154E"/>
    <w:rsid w:val="001F6FEA"/>
    <w:rsid w:val="002078EA"/>
    <w:rsid w:val="0021141D"/>
    <w:rsid w:val="00236A1D"/>
    <w:rsid w:val="00250BFC"/>
    <w:rsid w:val="002545DF"/>
    <w:rsid w:val="00255741"/>
    <w:rsid w:val="00260D43"/>
    <w:rsid w:val="0028108F"/>
    <w:rsid w:val="00281C81"/>
    <w:rsid w:val="00296D6E"/>
    <w:rsid w:val="002C0F08"/>
    <w:rsid w:val="002C76AD"/>
    <w:rsid w:val="002D4693"/>
    <w:rsid w:val="002F0210"/>
    <w:rsid w:val="00303B1C"/>
    <w:rsid w:val="00321122"/>
    <w:rsid w:val="003304BA"/>
    <w:rsid w:val="00333E62"/>
    <w:rsid w:val="00345140"/>
    <w:rsid w:val="00367D57"/>
    <w:rsid w:val="00371C87"/>
    <w:rsid w:val="00384334"/>
    <w:rsid w:val="003A1AD8"/>
    <w:rsid w:val="003C6BC2"/>
    <w:rsid w:val="003D2311"/>
    <w:rsid w:val="003D661E"/>
    <w:rsid w:val="003E788F"/>
    <w:rsid w:val="00402BF5"/>
    <w:rsid w:val="00444039"/>
    <w:rsid w:val="004718BA"/>
    <w:rsid w:val="004725F7"/>
    <w:rsid w:val="0048441E"/>
    <w:rsid w:val="004C255D"/>
    <w:rsid w:val="004E25A1"/>
    <w:rsid w:val="00500024"/>
    <w:rsid w:val="00534C42"/>
    <w:rsid w:val="005416F8"/>
    <w:rsid w:val="005427CD"/>
    <w:rsid w:val="00542EB8"/>
    <w:rsid w:val="0054450A"/>
    <w:rsid w:val="0055320F"/>
    <w:rsid w:val="00586492"/>
    <w:rsid w:val="0059697C"/>
    <w:rsid w:val="005B0E60"/>
    <w:rsid w:val="005B2200"/>
    <w:rsid w:val="005B4A20"/>
    <w:rsid w:val="005C07E1"/>
    <w:rsid w:val="005D0567"/>
    <w:rsid w:val="005D19A9"/>
    <w:rsid w:val="005E20A8"/>
    <w:rsid w:val="006053F3"/>
    <w:rsid w:val="0061098D"/>
    <w:rsid w:val="0061359A"/>
    <w:rsid w:val="00634D81"/>
    <w:rsid w:val="00634F8C"/>
    <w:rsid w:val="00637B8B"/>
    <w:rsid w:val="006561D7"/>
    <w:rsid w:val="0066388B"/>
    <w:rsid w:val="00666AD9"/>
    <w:rsid w:val="00683A1B"/>
    <w:rsid w:val="006A2BB3"/>
    <w:rsid w:val="006A7485"/>
    <w:rsid w:val="006C0F5B"/>
    <w:rsid w:val="006C3C90"/>
    <w:rsid w:val="006D1738"/>
    <w:rsid w:val="006D204F"/>
    <w:rsid w:val="00704BEA"/>
    <w:rsid w:val="007570A9"/>
    <w:rsid w:val="00762825"/>
    <w:rsid w:val="00781DC4"/>
    <w:rsid w:val="007A147A"/>
    <w:rsid w:val="007B62F3"/>
    <w:rsid w:val="007C36BA"/>
    <w:rsid w:val="007C4350"/>
    <w:rsid w:val="00831812"/>
    <w:rsid w:val="008364C7"/>
    <w:rsid w:val="008654B8"/>
    <w:rsid w:val="00883532"/>
    <w:rsid w:val="008C084D"/>
    <w:rsid w:val="008E4F58"/>
    <w:rsid w:val="0090677D"/>
    <w:rsid w:val="0093072A"/>
    <w:rsid w:val="00945FE2"/>
    <w:rsid w:val="0094697A"/>
    <w:rsid w:val="009539C0"/>
    <w:rsid w:val="00957A90"/>
    <w:rsid w:val="00961152"/>
    <w:rsid w:val="0097055B"/>
    <w:rsid w:val="009961AB"/>
    <w:rsid w:val="009D737E"/>
    <w:rsid w:val="00A01CD8"/>
    <w:rsid w:val="00A265C2"/>
    <w:rsid w:val="00A42104"/>
    <w:rsid w:val="00A45115"/>
    <w:rsid w:val="00A4682D"/>
    <w:rsid w:val="00A47560"/>
    <w:rsid w:val="00A550DD"/>
    <w:rsid w:val="00A60BF4"/>
    <w:rsid w:val="00A80AA4"/>
    <w:rsid w:val="00AB4411"/>
    <w:rsid w:val="00AB6B72"/>
    <w:rsid w:val="00AC2C9A"/>
    <w:rsid w:val="00AC508C"/>
    <w:rsid w:val="00AF1436"/>
    <w:rsid w:val="00AF2E9C"/>
    <w:rsid w:val="00AF5B81"/>
    <w:rsid w:val="00B05608"/>
    <w:rsid w:val="00B05C34"/>
    <w:rsid w:val="00B0673F"/>
    <w:rsid w:val="00B1117E"/>
    <w:rsid w:val="00B12517"/>
    <w:rsid w:val="00B13499"/>
    <w:rsid w:val="00B40145"/>
    <w:rsid w:val="00B47609"/>
    <w:rsid w:val="00B60146"/>
    <w:rsid w:val="00B74CE9"/>
    <w:rsid w:val="00B87FB7"/>
    <w:rsid w:val="00BB4BAB"/>
    <w:rsid w:val="00BB649A"/>
    <w:rsid w:val="00C03CC7"/>
    <w:rsid w:val="00C30BA2"/>
    <w:rsid w:val="00C363B5"/>
    <w:rsid w:val="00C468D2"/>
    <w:rsid w:val="00C57624"/>
    <w:rsid w:val="00C62AD4"/>
    <w:rsid w:val="00C74713"/>
    <w:rsid w:val="00C74B8E"/>
    <w:rsid w:val="00C848D8"/>
    <w:rsid w:val="00C87F48"/>
    <w:rsid w:val="00C903DC"/>
    <w:rsid w:val="00CB18B6"/>
    <w:rsid w:val="00CB513D"/>
    <w:rsid w:val="00CB6CC8"/>
    <w:rsid w:val="00CC2661"/>
    <w:rsid w:val="00CC3E59"/>
    <w:rsid w:val="00CC7E19"/>
    <w:rsid w:val="00CD7A4A"/>
    <w:rsid w:val="00CE35CF"/>
    <w:rsid w:val="00D4706C"/>
    <w:rsid w:val="00D47496"/>
    <w:rsid w:val="00D47A80"/>
    <w:rsid w:val="00D52B0B"/>
    <w:rsid w:val="00D63F01"/>
    <w:rsid w:val="00D73417"/>
    <w:rsid w:val="00D85AA7"/>
    <w:rsid w:val="00DD637A"/>
    <w:rsid w:val="00DE74DB"/>
    <w:rsid w:val="00E01786"/>
    <w:rsid w:val="00E10AE7"/>
    <w:rsid w:val="00E54033"/>
    <w:rsid w:val="00EB05CA"/>
    <w:rsid w:val="00EB22C2"/>
    <w:rsid w:val="00ED5CE4"/>
    <w:rsid w:val="00EE12A8"/>
    <w:rsid w:val="00EF5A0F"/>
    <w:rsid w:val="00F12DEB"/>
    <w:rsid w:val="00F84F22"/>
    <w:rsid w:val="00FB3F1D"/>
    <w:rsid w:val="00FC5A13"/>
    <w:rsid w:val="00FC5D47"/>
    <w:rsid w:val="00FD60C2"/>
    <w:rsid w:val="00FD7CCA"/>
    <w:rsid w:val="00FD7D18"/>
    <w:rsid w:val="00F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B8CF95"/>
  <w15:docId w15:val="{68617E21-A3CA-44DD-BF51-D6F13DDB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E4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ED5CE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D5CE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D5CE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D5CE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D5CE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D5CE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D5CE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D5CE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D5CE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B60146"/>
    <w:pPr>
      <w:tabs>
        <w:tab w:val="center" w:pos="4536"/>
        <w:tab w:val="right" w:pos="9072"/>
      </w:tabs>
    </w:pPr>
    <w:rPr>
      <w:rFonts w:ascii="Palatino" w:hAnsi="Palatino"/>
      <w:sz w:val="24"/>
    </w:rPr>
  </w:style>
  <w:style w:type="paragraph" w:styleId="Sidfot">
    <w:name w:val="footer"/>
    <w:basedOn w:val="Normal"/>
    <w:rsid w:val="00B60146"/>
    <w:pPr>
      <w:tabs>
        <w:tab w:val="center" w:pos="4536"/>
        <w:tab w:val="right" w:pos="9072"/>
      </w:tabs>
    </w:pPr>
    <w:rPr>
      <w:rFonts w:ascii="Palatino" w:hAnsi="Palatino"/>
      <w:sz w:val="24"/>
    </w:rPr>
  </w:style>
  <w:style w:type="character" w:styleId="Sidnummer">
    <w:name w:val="page number"/>
    <w:basedOn w:val="Standardstycketeckensnitt"/>
    <w:rsid w:val="00B60146"/>
  </w:style>
  <w:style w:type="paragraph" w:styleId="Brdtext">
    <w:name w:val="Body Text"/>
    <w:basedOn w:val="Normal"/>
    <w:rsid w:val="00B60146"/>
    <w:pPr>
      <w:tabs>
        <w:tab w:val="left" w:pos="5400"/>
      </w:tabs>
      <w:ind w:left="1120" w:right="1112"/>
    </w:pPr>
    <w:rPr>
      <w:rFonts w:ascii="Times" w:hAnsi="Times"/>
      <w:sz w:val="24"/>
    </w:rPr>
  </w:style>
  <w:style w:type="paragraph" w:styleId="Brdtext2">
    <w:name w:val="Body Text 2"/>
    <w:basedOn w:val="Normal"/>
    <w:rsid w:val="00B60146"/>
    <w:rPr>
      <w:sz w:val="24"/>
    </w:rPr>
  </w:style>
  <w:style w:type="paragraph" w:styleId="Brdtext3">
    <w:name w:val="Body Text 3"/>
    <w:basedOn w:val="Normal"/>
    <w:rsid w:val="00B60146"/>
    <w:rPr>
      <w:b/>
      <w:sz w:val="24"/>
    </w:rPr>
  </w:style>
  <w:style w:type="paragraph" w:styleId="Ballongtext">
    <w:name w:val="Balloon Text"/>
    <w:basedOn w:val="Normal"/>
    <w:semiHidden/>
    <w:rsid w:val="0097055B"/>
    <w:rPr>
      <w:rFonts w:ascii="Tahoma" w:hAnsi="Tahoma" w:cs="Tahoma"/>
      <w:sz w:val="16"/>
      <w:szCs w:val="16"/>
    </w:rPr>
  </w:style>
  <w:style w:type="character" w:styleId="Hyperlnk">
    <w:name w:val="Hyperlink"/>
    <w:uiPriority w:val="99"/>
    <w:unhideWhenUsed/>
    <w:rsid w:val="005C07E1"/>
    <w:rPr>
      <w:color w:val="0000FF"/>
      <w:u w:val="single"/>
    </w:rPr>
  </w:style>
  <w:style w:type="character" w:customStyle="1" w:styleId="Rubrik1Char">
    <w:name w:val="Rubrik 1 Char"/>
    <w:link w:val="Rubrik1"/>
    <w:uiPriority w:val="9"/>
    <w:rsid w:val="00ED5C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Rubrik2Char">
    <w:name w:val="Rubrik 2 Char"/>
    <w:link w:val="Rubrik2"/>
    <w:uiPriority w:val="9"/>
    <w:rsid w:val="00ED5C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Rubrik3Char">
    <w:name w:val="Rubrik 3 Char"/>
    <w:link w:val="Rubrik3"/>
    <w:uiPriority w:val="9"/>
    <w:rsid w:val="00ED5CE4"/>
    <w:rPr>
      <w:rFonts w:ascii="Cambria" w:eastAsia="Times New Roman" w:hAnsi="Cambria" w:cs="Times New Roman"/>
      <w:b/>
      <w:bCs/>
      <w:color w:val="4F81BD"/>
    </w:rPr>
  </w:style>
  <w:style w:type="character" w:customStyle="1" w:styleId="Rubrik4Char">
    <w:name w:val="Rubrik 4 Char"/>
    <w:link w:val="Rubrik4"/>
    <w:uiPriority w:val="9"/>
    <w:rsid w:val="00ED5CE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Rubrik5Char">
    <w:name w:val="Rubrik 5 Char"/>
    <w:link w:val="Rubrik5"/>
    <w:uiPriority w:val="9"/>
    <w:rsid w:val="00ED5CE4"/>
    <w:rPr>
      <w:rFonts w:ascii="Cambria" w:eastAsia="Times New Roman" w:hAnsi="Cambria" w:cs="Times New Roman"/>
      <w:color w:val="243F60"/>
    </w:rPr>
  </w:style>
  <w:style w:type="character" w:customStyle="1" w:styleId="Rubrik6Char">
    <w:name w:val="Rubrik 6 Char"/>
    <w:link w:val="Rubrik6"/>
    <w:uiPriority w:val="9"/>
    <w:rsid w:val="00ED5CE4"/>
    <w:rPr>
      <w:rFonts w:ascii="Cambria" w:eastAsia="Times New Roman" w:hAnsi="Cambria" w:cs="Times New Roman"/>
      <w:i/>
      <w:iCs/>
      <w:color w:val="243F60"/>
    </w:rPr>
  </w:style>
  <w:style w:type="character" w:customStyle="1" w:styleId="Rubrik7Char">
    <w:name w:val="Rubrik 7 Char"/>
    <w:link w:val="Rubrik7"/>
    <w:uiPriority w:val="9"/>
    <w:rsid w:val="00ED5CE4"/>
    <w:rPr>
      <w:rFonts w:ascii="Cambria" w:eastAsia="Times New Roman" w:hAnsi="Cambria" w:cs="Times New Roman"/>
      <w:i/>
      <w:iCs/>
      <w:color w:val="404040"/>
    </w:rPr>
  </w:style>
  <w:style w:type="character" w:customStyle="1" w:styleId="Rubrik8Char">
    <w:name w:val="Rubrik 8 Char"/>
    <w:link w:val="Rubrik8"/>
    <w:uiPriority w:val="9"/>
    <w:rsid w:val="00ED5CE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Rubrik9Char">
    <w:name w:val="Rubrik 9 Char"/>
    <w:link w:val="Rubrik9"/>
    <w:uiPriority w:val="9"/>
    <w:rsid w:val="00ED5CE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ED5CE4"/>
    <w:pPr>
      <w:spacing w:line="240" w:lineRule="auto"/>
    </w:pPr>
    <w:rPr>
      <w:b/>
      <w:bCs/>
      <w:color w:val="4F81BD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ED5CE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RubrikChar">
    <w:name w:val="Rubrik Char"/>
    <w:link w:val="Rubrik"/>
    <w:uiPriority w:val="10"/>
    <w:rsid w:val="00ED5CE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D5CE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rubrikChar">
    <w:name w:val="Underrubrik Char"/>
    <w:link w:val="Underrubrik"/>
    <w:uiPriority w:val="11"/>
    <w:rsid w:val="00ED5CE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ark">
    <w:name w:val="Strong"/>
    <w:uiPriority w:val="22"/>
    <w:qFormat/>
    <w:rsid w:val="00ED5CE4"/>
    <w:rPr>
      <w:b/>
      <w:bCs/>
    </w:rPr>
  </w:style>
  <w:style w:type="character" w:styleId="Betoning">
    <w:name w:val="Emphasis"/>
    <w:uiPriority w:val="20"/>
    <w:qFormat/>
    <w:rsid w:val="00ED5CE4"/>
    <w:rPr>
      <w:i/>
      <w:iCs/>
    </w:rPr>
  </w:style>
  <w:style w:type="paragraph" w:styleId="Ingetavstnd">
    <w:name w:val="No Spacing"/>
    <w:uiPriority w:val="1"/>
    <w:qFormat/>
    <w:rsid w:val="00ED5CE4"/>
    <w:rPr>
      <w:sz w:val="22"/>
      <w:szCs w:val="22"/>
      <w:lang w:val="en-US" w:eastAsia="en-US" w:bidi="en-US"/>
    </w:rPr>
  </w:style>
  <w:style w:type="paragraph" w:styleId="Liststycke">
    <w:name w:val="List Paragraph"/>
    <w:basedOn w:val="Normal"/>
    <w:uiPriority w:val="34"/>
    <w:qFormat/>
    <w:rsid w:val="00ED5CE4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ED5CE4"/>
    <w:rPr>
      <w:i/>
      <w:iCs/>
      <w:color w:val="000000"/>
    </w:rPr>
  </w:style>
  <w:style w:type="character" w:customStyle="1" w:styleId="CitatChar">
    <w:name w:val="Citat Char"/>
    <w:link w:val="Citat"/>
    <w:uiPriority w:val="29"/>
    <w:rsid w:val="00ED5CE4"/>
    <w:rPr>
      <w:i/>
      <w:iCs/>
      <w:color w:val="000000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D5CE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arktcitatChar">
    <w:name w:val="Starkt citat Char"/>
    <w:link w:val="Starktcitat"/>
    <w:uiPriority w:val="30"/>
    <w:rsid w:val="00ED5CE4"/>
    <w:rPr>
      <w:b/>
      <w:bCs/>
      <w:i/>
      <w:iCs/>
      <w:color w:val="4F81BD"/>
    </w:rPr>
  </w:style>
  <w:style w:type="character" w:styleId="Diskretbetoning">
    <w:name w:val="Subtle Emphasis"/>
    <w:uiPriority w:val="19"/>
    <w:qFormat/>
    <w:rsid w:val="00ED5CE4"/>
    <w:rPr>
      <w:i/>
      <w:iCs/>
      <w:color w:val="808080"/>
    </w:rPr>
  </w:style>
  <w:style w:type="character" w:styleId="Starkbetoning">
    <w:name w:val="Intense Emphasis"/>
    <w:uiPriority w:val="21"/>
    <w:qFormat/>
    <w:rsid w:val="00ED5CE4"/>
    <w:rPr>
      <w:b/>
      <w:bCs/>
      <w:i/>
      <w:iCs/>
      <w:color w:val="4F81BD"/>
    </w:rPr>
  </w:style>
  <w:style w:type="character" w:styleId="Diskretreferens">
    <w:name w:val="Subtle Reference"/>
    <w:uiPriority w:val="31"/>
    <w:qFormat/>
    <w:rsid w:val="00ED5CE4"/>
    <w:rPr>
      <w:smallCaps/>
      <w:color w:val="C0504D"/>
      <w:u w:val="single"/>
    </w:rPr>
  </w:style>
  <w:style w:type="character" w:styleId="Starkreferens">
    <w:name w:val="Intense Reference"/>
    <w:uiPriority w:val="32"/>
    <w:qFormat/>
    <w:rsid w:val="00ED5CE4"/>
    <w:rPr>
      <w:b/>
      <w:bCs/>
      <w:smallCaps/>
      <w:color w:val="C0504D"/>
      <w:spacing w:val="5"/>
      <w:u w:val="single"/>
    </w:rPr>
  </w:style>
  <w:style w:type="character" w:styleId="Bokenstitel">
    <w:name w:val="Book Title"/>
    <w:uiPriority w:val="33"/>
    <w:qFormat/>
    <w:rsid w:val="00ED5CE4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ED5CE4"/>
    <w:pPr>
      <w:outlineLvl w:val="9"/>
    </w:pPr>
  </w:style>
  <w:style w:type="paragraph" w:styleId="Normalwebb">
    <w:name w:val="Normal (Web)"/>
    <w:basedOn w:val="Normal"/>
    <w:uiPriority w:val="99"/>
    <w:semiHidden/>
    <w:unhideWhenUsed/>
    <w:rsid w:val="00D47A8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sv-SE" w:eastAsia="sv-SE" w:bidi="ar-SA"/>
    </w:rPr>
  </w:style>
  <w:style w:type="table" w:styleId="Tabellrutnt">
    <w:name w:val="Table Grid"/>
    <w:basedOn w:val="Normaltabell"/>
    <w:uiPriority w:val="59"/>
    <w:rsid w:val="00C03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2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V\Institutionspapper\Mallar\WordHVMal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AAABE-4DD6-4958-A0A5-CFFCCC5EE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WordHVMall</Template>
  <TotalTime>164</TotalTime>
  <Pages>2</Pages>
  <Words>322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Högskolans kansli</vt:lpstr>
      <vt:lpstr>Högskolans kansli</vt:lpstr>
    </vt:vector>
  </TitlesOfParts>
  <Company>HTU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Högskolans kansli</dc:title>
  <dc:creator>jo</dc:creator>
  <cp:lastModifiedBy>Alice Ewaldsen</cp:lastModifiedBy>
  <cp:revision>3</cp:revision>
  <cp:lastPrinted>2018-11-08T12:55:00Z</cp:lastPrinted>
  <dcterms:created xsi:type="dcterms:W3CDTF">2023-10-11T04:05:00Z</dcterms:created>
  <dcterms:modified xsi:type="dcterms:W3CDTF">2023-10-11T06:47:00Z</dcterms:modified>
</cp:coreProperties>
</file>